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3C233" w14:textId="0E7BDDF2" w:rsidR="00510C3F" w:rsidRPr="0035521D" w:rsidRDefault="00951BF8" w:rsidP="0035521D">
      <w:pPr>
        <w:pStyle w:val="Heading1"/>
      </w:pPr>
      <w:r w:rsidRPr="0035521D">
        <w:t xml:space="preserve">CS 305 Module </w:t>
      </w:r>
      <w:r w:rsidR="3846C632" w:rsidRPr="0035521D">
        <w:t>Two Coding Assignment Template</w:t>
      </w:r>
    </w:p>
    <w:p w14:paraId="3B5543A3" w14:textId="77777777" w:rsidR="00DB0788" w:rsidRPr="0035521D" w:rsidRDefault="00DB0788" w:rsidP="004113A7">
      <w:pPr>
        <w:spacing w:after="0" w:line="240" w:lineRule="auto"/>
        <w:rPr>
          <w:rFonts w:ascii="Calibri" w:hAnsi="Calibri" w:cs="Calibri"/>
          <w:sz w:val="22"/>
        </w:rPr>
      </w:pPr>
    </w:p>
    <w:p w14:paraId="1D39E454" w14:textId="77777777" w:rsidR="0012770D" w:rsidRPr="0035521D" w:rsidRDefault="00951BF8" w:rsidP="0035521D">
      <w:pPr>
        <w:pStyle w:val="Heading2"/>
      </w:pPr>
      <w:r w:rsidRPr="0035521D">
        <w:t>Instructions</w:t>
      </w:r>
    </w:p>
    <w:p w14:paraId="6E6B3F28" w14:textId="0A60E609" w:rsidR="0035598A" w:rsidRPr="0035521D" w:rsidRDefault="00951BF8" w:rsidP="00F30CF2">
      <w:pPr>
        <w:suppressAutoHyphens/>
        <w:spacing w:after="0" w:line="240" w:lineRule="auto"/>
        <w:contextualSpacing/>
        <w:rPr>
          <w:rFonts w:ascii="Calibri" w:hAnsi="Calibri" w:cs="Calibri"/>
          <w:b/>
          <w:bCs/>
          <w:sz w:val="22"/>
        </w:rPr>
      </w:pPr>
      <w:r w:rsidRPr="0035521D">
        <w:rPr>
          <w:rFonts w:ascii="Calibri" w:hAnsi="Calibri" w:cs="Calibri"/>
          <w:sz w:val="22"/>
        </w:rPr>
        <w:t>Replace the bracketed text with</w:t>
      </w:r>
      <w:r w:rsidR="0003467D" w:rsidRPr="0035521D">
        <w:rPr>
          <w:rFonts w:ascii="Calibri" w:hAnsi="Calibri" w:cs="Calibri"/>
          <w:sz w:val="22"/>
        </w:rPr>
        <w:t xml:space="preserve"> the relevant information in</w:t>
      </w:r>
      <w:r w:rsidRPr="0035521D">
        <w:rPr>
          <w:rFonts w:ascii="Calibri" w:hAnsi="Calibri" w:cs="Calibri"/>
          <w:sz w:val="22"/>
        </w:rPr>
        <w:t xml:space="preserve"> your own words. If you choose to include images or supporting materials, make certain </w:t>
      </w:r>
      <w:r w:rsidR="0003467D" w:rsidRPr="0035521D">
        <w:rPr>
          <w:rFonts w:ascii="Calibri" w:hAnsi="Calibri" w:cs="Calibri"/>
          <w:sz w:val="22"/>
        </w:rPr>
        <w:t xml:space="preserve">to </w:t>
      </w:r>
      <w:r w:rsidRPr="0035521D">
        <w:rPr>
          <w:rFonts w:ascii="Calibri" w:hAnsi="Calibri" w:cs="Calibri"/>
          <w:sz w:val="22"/>
        </w:rPr>
        <w:t xml:space="preserve">insert them in all the </w:t>
      </w:r>
      <w:r w:rsidR="00C13F24" w:rsidRPr="0035521D">
        <w:rPr>
          <w:rFonts w:ascii="Calibri" w:hAnsi="Calibri" w:cs="Calibri"/>
          <w:sz w:val="22"/>
        </w:rPr>
        <w:t xml:space="preserve">relevant locations in </w:t>
      </w:r>
      <w:r w:rsidR="009876BF" w:rsidRPr="0035521D">
        <w:rPr>
          <w:rFonts w:ascii="Calibri" w:hAnsi="Calibri" w:cs="Calibri"/>
          <w:sz w:val="22"/>
        </w:rPr>
        <w:t>the document</w:t>
      </w:r>
      <w:r w:rsidRPr="0035521D">
        <w:rPr>
          <w:rFonts w:ascii="Calibri" w:hAnsi="Calibri" w:cs="Calibri"/>
          <w:sz w:val="22"/>
        </w:rPr>
        <w:t>.</w:t>
      </w:r>
    </w:p>
    <w:p w14:paraId="06164A8E" w14:textId="77777777" w:rsidR="00DB0788" w:rsidRPr="0035521D" w:rsidRDefault="00DB0788" w:rsidP="00F30CF2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2362C603" w14:textId="30246B19" w:rsidR="00951BF8" w:rsidRPr="0035521D" w:rsidRDefault="00951BF8" w:rsidP="0035521D">
      <w:pPr>
        <w:pStyle w:val="Heading2"/>
        <w:numPr>
          <w:ilvl w:val="0"/>
          <w:numId w:val="6"/>
        </w:numPr>
      </w:pPr>
      <w:r w:rsidRPr="0035521D">
        <w:t>Run Dependency Check</w:t>
      </w:r>
    </w:p>
    <w:p w14:paraId="22B12149" w14:textId="77777777" w:rsidR="00DF29F3" w:rsidRPr="0035521D" w:rsidRDefault="00DF29F3" w:rsidP="00F30CF2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72D44B9B" w14:textId="1F741ABD" w:rsidR="00DB0788" w:rsidRPr="0035521D" w:rsidRDefault="003050DD" w:rsidP="00F30CF2">
      <w:pPr>
        <w:pStyle w:val="ListParagraph"/>
        <w:suppressAutoHyphens/>
        <w:spacing w:after="0" w:line="240" w:lineRule="auto"/>
        <w:ind w:left="0"/>
        <w:rPr>
          <w:rFonts w:ascii="Calibri" w:hAnsi="Calibri" w:cs="Calibri"/>
          <w:sz w:val="22"/>
        </w:rPr>
      </w:pPr>
      <w:r>
        <w:rPr>
          <w:rFonts w:ascii="Calibri" w:hAnsi="Calibri" w:cs="Calibri"/>
          <w:noProof/>
          <w:sz w:val="22"/>
        </w:rPr>
        <w:drawing>
          <wp:inline distT="0" distB="0" distL="0" distR="0" wp14:anchorId="4432791C" wp14:editId="66417141">
            <wp:extent cx="5820355" cy="5021922"/>
            <wp:effectExtent l="0" t="0" r="0" b="0"/>
            <wp:docPr id="13898180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818046" name="Picture 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853" cy="502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169CF" w14:textId="4116D16D" w:rsidR="00951BF8" w:rsidRDefault="00951BF8" w:rsidP="0035521D">
      <w:pPr>
        <w:pStyle w:val="Heading2"/>
        <w:numPr>
          <w:ilvl w:val="0"/>
          <w:numId w:val="6"/>
        </w:numPr>
      </w:pPr>
      <w:r w:rsidRPr="0035521D">
        <w:t>Document Results</w:t>
      </w:r>
    </w:p>
    <w:p w14:paraId="190CA80A" w14:textId="16CC9CF1" w:rsidR="00226727" w:rsidRPr="00226727" w:rsidRDefault="00226727" w:rsidP="00226727">
      <w:r>
        <w:t xml:space="preserve">There </w:t>
      </w:r>
      <w:proofErr w:type="gramStart"/>
      <w:r>
        <w:t>was</w:t>
      </w:r>
      <w:proofErr w:type="gramEnd"/>
      <w:r>
        <w:t xml:space="preserve"> 13 total dependencies with vulnerabilities</w:t>
      </w:r>
      <w:r w:rsidR="00A47B84">
        <w:t xml:space="preserve"> and most have critical severity.</w:t>
      </w:r>
    </w:p>
    <w:p w14:paraId="36E9CB13" w14:textId="77777777" w:rsidR="00DF29F3" w:rsidRPr="0035521D" w:rsidRDefault="00DF29F3" w:rsidP="00F30CF2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70BF732E" w14:textId="77777777" w:rsidR="00F83E62" w:rsidRPr="00F83E62" w:rsidRDefault="00F83E62" w:rsidP="00F83E62">
      <w:pPr>
        <w:spacing w:after="0" w:line="240" w:lineRule="auto"/>
        <w:rPr>
          <w:rFonts w:ascii="Times New Roman" w:eastAsia="Times New Roman" w:hAnsi="Times New Roman" w:cs="Times New Roman"/>
          <w:b/>
          <w:bCs/>
          <w:szCs w:val="24"/>
          <w:lang w:eastAsia="zh-CN"/>
        </w:rPr>
      </w:pPr>
      <w:r w:rsidRPr="00F83E62">
        <w:rPr>
          <w:rFonts w:ascii="Times New Roman" w:eastAsia="Times New Roman" w:hAnsi="Times New Roman" w:cs="Times New Roman"/>
          <w:b/>
          <w:bCs/>
          <w:szCs w:val="24"/>
          <w:lang w:eastAsia="zh-CN"/>
        </w:rPr>
        <w:t>hibernate-validator-6.0.18.Final.jar</w:t>
      </w:r>
    </w:p>
    <w:p w14:paraId="7BB2AF0F" w14:textId="77777777" w:rsidR="00F83E62" w:rsidRPr="00F83E62" w:rsidRDefault="00F83E62" w:rsidP="00F83E6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zh-CN"/>
        </w:rPr>
      </w:pPr>
      <w:r w:rsidRPr="00F83E62">
        <w:rPr>
          <w:rFonts w:ascii="Times New Roman" w:eastAsia="Times New Roman" w:hAnsi="Times New Roman" w:cs="Times New Roman"/>
          <w:szCs w:val="24"/>
          <w:lang w:eastAsia="zh-CN"/>
        </w:rPr>
        <w:t xml:space="preserve">Description: </w:t>
      </w:r>
      <w:proofErr w:type="spellStart"/>
      <w:r w:rsidRPr="00F83E62">
        <w:rPr>
          <w:rFonts w:ascii="Times New Roman" w:eastAsia="Times New Roman" w:hAnsi="Times New Roman" w:cs="Times New Roman"/>
          <w:szCs w:val="24"/>
          <w:lang w:eastAsia="zh-CN"/>
        </w:rPr>
        <w:t>Hibernate's</w:t>
      </w:r>
      <w:proofErr w:type="spellEnd"/>
      <w:r w:rsidRPr="00F83E62">
        <w:rPr>
          <w:rFonts w:ascii="Times New Roman" w:eastAsia="Times New Roman" w:hAnsi="Times New Roman" w:cs="Times New Roman"/>
          <w:szCs w:val="24"/>
          <w:lang w:eastAsia="zh-CN"/>
        </w:rPr>
        <w:t xml:space="preserve"> Bean Validation (JSR-380) reference implementation.</w:t>
      </w:r>
    </w:p>
    <w:p w14:paraId="10F2BC53" w14:textId="77777777" w:rsidR="00F83E62" w:rsidRPr="00F83E62" w:rsidRDefault="00F83E62" w:rsidP="00F83E6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zh-CN"/>
        </w:rPr>
      </w:pPr>
      <w:r w:rsidRPr="00F83E62">
        <w:rPr>
          <w:rFonts w:ascii="Times New Roman" w:eastAsia="Times New Roman" w:hAnsi="Times New Roman" w:cs="Times New Roman"/>
          <w:szCs w:val="24"/>
          <w:lang w:eastAsia="zh-CN"/>
        </w:rPr>
        <w:t>License: http://www.apache.org/licenses/LICENSE-2.0.txt</w:t>
      </w:r>
    </w:p>
    <w:p w14:paraId="4D103B57" w14:textId="77777777" w:rsidR="00F83E62" w:rsidRDefault="00F83E62" w:rsidP="00F83E6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zh-CN"/>
        </w:rPr>
      </w:pPr>
    </w:p>
    <w:p w14:paraId="1E3064C6" w14:textId="77777777" w:rsidR="00F83E62" w:rsidRDefault="00F83E62" w:rsidP="00F83E6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zh-CN"/>
        </w:rPr>
      </w:pPr>
    </w:p>
    <w:p w14:paraId="4EA3E07C" w14:textId="77777777" w:rsidR="00F83E62" w:rsidRDefault="00F83E62" w:rsidP="00F83E6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zh-CN"/>
        </w:rPr>
      </w:pPr>
    </w:p>
    <w:p w14:paraId="4B2F88F4" w14:textId="4F53632B" w:rsidR="00F83E62" w:rsidRPr="00F83E62" w:rsidRDefault="00F83E62" w:rsidP="00F83E62">
      <w:pPr>
        <w:spacing w:after="0" w:line="240" w:lineRule="auto"/>
        <w:rPr>
          <w:rFonts w:ascii="Times New Roman" w:eastAsia="Times New Roman" w:hAnsi="Times New Roman" w:cs="Times New Roman"/>
          <w:b/>
          <w:bCs/>
          <w:szCs w:val="24"/>
          <w:lang w:eastAsia="zh-CN"/>
        </w:rPr>
      </w:pPr>
      <w:r w:rsidRPr="00F83E62">
        <w:rPr>
          <w:rFonts w:ascii="Times New Roman" w:eastAsia="Times New Roman" w:hAnsi="Times New Roman" w:cs="Times New Roman"/>
          <w:b/>
          <w:bCs/>
          <w:szCs w:val="24"/>
          <w:lang w:eastAsia="zh-CN"/>
        </w:rPr>
        <w:t>jackson-databind-2.10.2.jar</w:t>
      </w:r>
    </w:p>
    <w:p w14:paraId="79A5D972" w14:textId="77777777" w:rsidR="00F83E62" w:rsidRPr="00F83E62" w:rsidRDefault="00F83E62" w:rsidP="00F83E6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zh-CN"/>
        </w:rPr>
      </w:pPr>
      <w:r w:rsidRPr="00F83E62">
        <w:rPr>
          <w:rFonts w:ascii="Times New Roman" w:eastAsia="Times New Roman" w:hAnsi="Times New Roman" w:cs="Times New Roman"/>
          <w:szCs w:val="24"/>
          <w:lang w:eastAsia="zh-CN"/>
        </w:rPr>
        <w:t xml:space="preserve">Description: General data-binding functionality for </w:t>
      </w:r>
      <w:proofErr w:type="gramStart"/>
      <w:r w:rsidRPr="00F83E62">
        <w:rPr>
          <w:rFonts w:ascii="Times New Roman" w:eastAsia="Times New Roman" w:hAnsi="Times New Roman" w:cs="Times New Roman"/>
          <w:szCs w:val="24"/>
          <w:lang w:eastAsia="zh-CN"/>
        </w:rPr>
        <w:t>Jackson:</w:t>
      </w:r>
      <w:proofErr w:type="gramEnd"/>
      <w:r w:rsidRPr="00F83E62">
        <w:rPr>
          <w:rFonts w:ascii="Times New Roman" w:eastAsia="Times New Roman" w:hAnsi="Times New Roman" w:cs="Times New Roman"/>
          <w:szCs w:val="24"/>
          <w:lang w:eastAsia="zh-CN"/>
        </w:rPr>
        <w:t xml:space="preserve"> works on core streaming API</w:t>
      </w:r>
    </w:p>
    <w:p w14:paraId="6A93DE53" w14:textId="3247624F" w:rsidR="00F83E62" w:rsidRPr="00F83E62" w:rsidRDefault="00F83E62" w:rsidP="00F83E6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zh-CN"/>
        </w:rPr>
      </w:pPr>
      <w:r w:rsidRPr="00F83E62">
        <w:rPr>
          <w:rFonts w:ascii="Times New Roman" w:eastAsia="Times New Roman" w:hAnsi="Times New Roman" w:cs="Times New Roman"/>
          <w:szCs w:val="24"/>
          <w:lang w:eastAsia="zh-CN"/>
        </w:rPr>
        <w:t xml:space="preserve">License: </w:t>
      </w:r>
      <w:hyperlink r:id="rId11" w:history="1">
        <w:r w:rsidRPr="00F83E62">
          <w:rPr>
            <w:rStyle w:val="Hyperlink"/>
            <w:rFonts w:ascii="Times New Roman" w:eastAsia="Times New Roman" w:hAnsi="Times New Roman" w:cs="Times New Roman"/>
            <w:szCs w:val="24"/>
            <w:lang w:eastAsia="zh-CN"/>
          </w:rPr>
          <w:t>http://www.apache.org/licenses/LICENSE-2.0.txt</w:t>
        </w:r>
      </w:hyperlink>
    </w:p>
    <w:p w14:paraId="119C5826" w14:textId="77777777" w:rsidR="00052A75" w:rsidRDefault="00052A75" w:rsidP="00F83E6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zh-CN"/>
        </w:rPr>
      </w:pPr>
    </w:p>
    <w:p w14:paraId="45C5165B" w14:textId="226180F1" w:rsidR="00F83E62" w:rsidRPr="00F83E62" w:rsidRDefault="00F83E62" w:rsidP="00F83E62">
      <w:pPr>
        <w:spacing w:after="0" w:line="240" w:lineRule="auto"/>
        <w:rPr>
          <w:rFonts w:ascii="Times New Roman" w:eastAsia="Times New Roman" w:hAnsi="Times New Roman" w:cs="Times New Roman"/>
          <w:b/>
          <w:bCs/>
          <w:szCs w:val="24"/>
          <w:lang w:eastAsia="zh-CN"/>
        </w:rPr>
      </w:pPr>
      <w:r w:rsidRPr="00F83E62">
        <w:rPr>
          <w:rFonts w:ascii="Times New Roman" w:eastAsia="Times New Roman" w:hAnsi="Times New Roman" w:cs="Times New Roman"/>
          <w:b/>
          <w:bCs/>
          <w:szCs w:val="24"/>
          <w:lang w:eastAsia="zh-CN"/>
        </w:rPr>
        <w:t>log4j-api-2.12.1.jar</w:t>
      </w:r>
    </w:p>
    <w:p w14:paraId="34F772BB" w14:textId="77777777" w:rsidR="00F83E62" w:rsidRPr="00F83E62" w:rsidRDefault="00F83E62" w:rsidP="00F83E6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zh-CN"/>
        </w:rPr>
      </w:pPr>
      <w:r w:rsidRPr="00F83E62">
        <w:rPr>
          <w:rFonts w:ascii="Times New Roman" w:eastAsia="Times New Roman" w:hAnsi="Times New Roman" w:cs="Times New Roman"/>
          <w:szCs w:val="24"/>
          <w:lang w:eastAsia="zh-CN"/>
        </w:rPr>
        <w:t>Description: The Apache Log4j API</w:t>
      </w:r>
    </w:p>
    <w:p w14:paraId="13F94953" w14:textId="548649EA" w:rsidR="00F83E62" w:rsidRPr="00F83E62" w:rsidRDefault="00F83E62" w:rsidP="00F83E6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zh-CN"/>
        </w:rPr>
      </w:pPr>
      <w:r w:rsidRPr="00F83E62">
        <w:rPr>
          <w:rFonts w:ascii="Times New Roman" w:eastAsia="Times New Roman" w:hAnsi="Times New Roman" w:cs="Times New Roman"/>
          <w:szCs w:val="24"/>
          <w:lang w:eastAsia="zh-CN"/>
        </w:rPr>
        <w:t xml:space="preserve">License: </w:t>
      </w:r>
      <w:hyperlink r:id="rId12" w:history="1">
        <w:r w:rsidRPr="00F83E62">
          <w:rPr>
            <w:rStyle w:val="Hyperlink"/>
            <w:rFonts w:ascii="Times New Roman" w:eastAsia="Times New Roman" w:hAnsi="Times New Roman" w:cs="Times New Roman"/>
            <w:szCs w:val="24"/>
            <w:lang w:eastAsia="zh-CN"/>
          </w:rPr>
          <w:t>https://www.apache.org/licenses/LICENSE-2.0.txt</w:t>
        </w:r>
      </w:hyperlink>
    </w:p>
    <w:p w14:paraId="239F0C00" w14:textId="77777777" w:rsidR="00052A75" w:rsidRDefault="00052A75" w:rsidP="00F83E6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zh-CN"/>
        </w:rPr>
      </w:pPr>
    </w:p>
    <w:p w14:paraId="1122B050" w14:textId="77777777" w:rsidR="00785C26" w:rsidRPr="00785C26" w:rsidRDefault="00785C26" w:rsidP="00785C26">
      <w:pPr>
        <w:spacing w:after="0" w:line="240" w:lineRule="auto"/>
        <w:rPr>
          <w:rFonts w:ascii="Times New Roman" w:eastAsia="Times New Roman" w:hAnsi="Times New Roman" w:cs="Times New Roman"/>
          <w:b/>
          <w:bCs/>
          <w:szCs w:val="24"/>
          <w:lang w:eastAsia="zh-CN"/>
        </w:rPr>
      </w:pPr>
      <w:r w:rsidRPr="00785C26">
        <w:rPr>
          <w:rFonts w:ascii="Times New Roman" w:eastAsia="Times New Roman" w:hAnsi="Times New Roman" w:cs="Times New Roman"/>
          <w:b/>
          <w:bCs/>
          <w:szCs w:val="24"/>
          <w:lang w:eastAsia="zh-CN"/>
        </w:rPr>
        <w:t>logback-core-1.2.3.jar</w:t>
      </w:r>
    </w:p>
    <w:p w14:paraId="7AD29FDD" w14:textId="77777777" w:rsidR="00785C26" w:rsidRPr="00785C26" w:rsidRDefault="00785C26" w:rsidP="00785C2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zh-CN"/>
        </w:rPr>
      </w:pPr>
      <w:r w:rsidRPr="00785C26">
        <w:rPr>
          <w:rFonts w:ascii="Times New Roman" w:eastAsia="Times New Roman" w:hAnsi="Times New Roman" w:cs="Times New Roman"/>
          <w:szCs w:val="24"/>
          <w:lang w:eastAsia="zh-CN"/>
        </w:rPr>
        <w:t xml:space="preserve">Description of Dependency: Module for </w:t>
      </w:r>
      <w:proofErr w:type="spellStart"/>
      <w:r w:rsidRPr="00785C26">
        <w:rPr>
          <w:rFonts w:ascii="Times New Roman" w:eastAsia="Times New Roman" w:hAnsi="Times New Roman" w:cs="Times New Roman"/>
          <w:szCs w:val="24"/>
          <w:lang w:eastAsia="zh-CN"/>
        </w:rPr>
        <w:t>logback</w:t>
      </w:r>
      <w:proofErr w:type="spellEnd"/>
      <w:r w:rsidRPr="00785C26">
        <w:rPr>
          <w:rFonts w:ascii="Times New Roman" w:eastAsia="Times New Roman" w:hAnsi="Times New Roman" w:cs="Times New Roman"/>
          <w:szCs w:val="24"/>
          <w:lang w:eastAsia="zh-CN"/>
        </w:rPr>
        <w:t>-core.</w:t>
      </w:r>
    </w:p>
    <w:p w14:paraId="7D4BCC77" w14:textId="7A826ABC" w:rsidR="00785C26" w:rsidRPr="00785C26" w:rsidRDefault="00785C26" w:rsidP="00785C26">
      <w:pPr>
        <w:spacing w:after="0" w:line="240" w:lineRule="auto"/>
        <w:rPr>
          <w:rStyle w:val="Hyperlink"/>
          <w:rFonts w:ascii="Times New Roman" w:eastAsia="Times New Roman" w:hAnsi="Times New Roman" w:cs="Times New Roman"/>
          <w:szCs w:val="24"/>
          <w:lang w:eastAsia="zh-CN"/>
        </w:rPr>
      </w:pPr>
      <w:r w:rsidRPr="00785C26">
        <w:rPr>
          <w:rFonts w:ascii="Times New Roman" w:eastAsia="Times New Roman" w:hAnsi="Times New Roman" w:cs="Times New Roman"/>
          <w:szCs w:val="24"/>
          <w:lang w:eastAsia="zh-CN"/>
        </w:rPr>
        <w:t xml:space="preserve">License Given: </w:t>
      </w:r>
      <w:r>
        <w:rPr>
          <w:rFonts w:ascii="Times New Roman" w:eastAsia="Times New Roman" w:hAnsi="Times New Roman" w:cs="Times New Roman"/>
          <w:szCs w:val="24"/>
          <w:lang w:eastAsia="zh-CN"/>
        </w:rPr>
        <w:fldChar w:fldCharType="begin"/>
      </w:r>
      <w:r>
        <w:rPr>
          <w:rFonts w:ascii="Times New Roman" w:eastAsia="Times New Roman" w:hAnsi="Times New Roman" w:cs="Times New Roman"/>
          <w:szCs w:val="24"/>
          <w:lang w:eastAsia="zh-CN"/>
        </w:rPr>
        <w:instrText>HYPERLINK "http://www.eclipse.org/legal/epl-v10.html,%20http:/www.gnu.org/licenses/old-%20%20licenses/lgpl-2.1.html"</w:instrText>
      </w:r>
      <w:r>
        <w:rPr>
          <w:rFonts w:ascii="Times New Roman" w:eastAsia="Times New Roman" w:hAnsi="Times New Roman" w:cs="Times New Roman"/>
          <w:szCs w:val="24"/>
          <w:lang w:eastAsia="zh-CN"/>
        </w:rPr>
      </w:r>
      <w:r>
        <w:rPr>
          <w:rFonts w:ascii="Times New Roman" w:eastAsia="Times New Roman" w:hAnsi="Times New Roman" w:cs="Times New Roman"/>
          <w:szCs w:val="24"/>
          <w:lang w:eastAsia="zh-CN"/>
        </w:rPr>
        <w:fldChar w:fldCharType="separate"/>
      </w:r>
      <w:r w:rsidRPr="00785C26">
        <w:rPr>
          <w:rStyle w:val="Hyperlink"/>
          <w:rFonts w:ascii="Times New Roman" w:eastAsia="Times New Roman" w:hAnsi="Times New Roman" w:cs="Times New Roman"/>
          <w:szCs w:val="24"/>
          <w:lang w:eastAsia="zh-CN"/>
        </w:rPr>
        <w:t>http://www.eclipse.org/legal/epl-v10.html, http://www.gnu.org/licenses/old-</w:t>
      </w:r>
    </w:p>
    <w:p w14:paraId="5FEFFE78" w14:textId="260BD8DB" w:rsidR="00785C26" w:rsidRPr="00785C26" w:rsidRDefault="00785C26" w:rsidP="00785C2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zh-CN"/>
        </w:rPr>
      </w:pPr>
      <w:r w:rsidRPr="00785C26">
        <w:rPr>
          <w:rStyle w:val="Hyperlink"/>
          <w:rFonts w:ascii="Times New Roman" w:eastAsia="Times New Roman" w:hAnsi="Times New Roman" w:cs="Times New Roman"/>
          <w:szCs w:val="24"/>
          <w:lang w:eastAsia="zh-CN"/>
        </w:rPr>
        <w:t>licenses/lgpl-2.1.html</w:t>
      </w:r>
      <w:r>
        <w:rPr>
          <w:rFonts w:ascii="Times New Roman" w:eastAsia="Times New Roman" w:hAnsi="Times New Roman" w:cs="Times New Roman"/>
          <w:szCs w:val="24"/>
          <w:lang w:eastAsia="zh-CN"/>
        </w:rPr>
        <w:fldChar w:fldCharType="end"/>
      </w:r>
    </w:p>
    <w:p w14:paraId="2CBD8409" w14:textId="77777777" w:rsidR="00785C26" w:rsidRDefault="00785C26" w:rsidP="00785C26">
      <w:pPr>
        <w:spacing w:after="0" w:line="240" w:lineRule="auto"/>
        <w:rPr>
          <w:rFonts w:ascii="Times New Roman" w:eastAsia="Times New Roman" w:hAnsi="Times New Roman" w:cs="Times New Roman"/>
          <w:b/>
          <w:bCs/>
          <w:szCs w:val="24"/>
          <w:lang w:eastAsia="zh-CN"/>
        </w:rPr>
      </w:pPr>
    </w:p>
    <w:p w14:paraId="15022A92" w14:textId="12A3B0AC" w:rsidR="00785C26" w:rsidRPr="00785C26" w:rsidRDefault="00785C26" w:rsidP="00785C26">
      <w:pPr>
        <w:spacing w:after="0" w:line="240" w:lineRule="auto"/>
        <w:rPr>
          <w:rFonts w:ascii="Times New Roman" w:eastAsia="Times New Roman" w:hAnsi="Times New Roman" w:cs="Times New Roman"/>
          <w:b/>
          <w:bCs/>
          <w:szCs w:val="24"/>
          <w:lang w:eastAsia="zh-CN"/>
        </w:rPr>
      </w:pPr>
      <w:r w:rsidRPr="00785C26">
        <w:rPr>
          <w:rFonts w:ascii="Times New Roman" w:eastAsia="Times New Roman" w:hAnsi="Times New Roman" w:cs="Times New Roman"/>
          <w:b/>
          <w:bCs/>
          <w:szCs w:val="24"/>
          <w:lang w:eastAsia="zh-CN"/>
        </w:rPr>
        <w:t>mongo-java-driver-2.4.jar</w:t>
      </w:r>
    </w:p>
    <w:p w14:paraId="0F27E8E0" w14:textId="77777777" w:rsidR="00785C26" w:rsidRPr="00785C26" w:rsidRDefault="00785C26" w:rsidP="00785C2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zh-CN"/>
        </w:rPr>
      </w:pPr>
      <w:r w:rsidRPr="00785C26">
        <w:rPr>
          <w:rFonts w:ascii="Times New Roman" w:eastAsia="Times New Roman" w:hAnsi="Times New Roman" w:cs="Times New Roman"/>
          <w:szCs w:val="24"/>
          <w:lang w:eastAsia="zh-CN"/>
        </w:rPr>
        <w:t xml:space="preserve">Description of Dependency: MongoDB </w:t>
      </w:r>
      <w:proofErr w:type="spellStart"/>
      <w:r w:rsidRPr="00785C26">
        <w:rPr>
          <w:rFonts w:ascii="Times New Roman" w:eastAsia="Times New Roman" w:hAnsi="Times New Roman" w:cs="Times New Roman"/>
          <w:szCs w:val="24"/>
          <w:lang w:eastAsia="zh-CN"/>
        </w:rPr>
        <w:t>JavaDriver</w:t>
      </w:r>
      <w:proofErr w:type="spellEnd"/>
      <w:r w:rsidRPr="00785C26">
        <w:rPr>
          <w:rFonts w:ascii="Times New Roman" w:eastAsia="Times New Roman" w:hAnsi="Times New Roman" w:cs="Times New Roman"/>
          <w:szCs w:val="24"/>
          <w:lang w:eastAsia="zh-CN"/>
        </w:rPr>
        <w:t>.</w:t>
      </w:r>
    </w:p>
    <w:p w14:paraId="2EC67051" w14:textId="77777777" w:rsidR="00785C26" w:rsidRPr="00785C26" w:rsidRDefault="00785C26" w:rsidP="00785C2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zh-CN"/>
        </w:rPr>
      </w:pPr>
      <w:r w:rsidRPr="00785C26">
        <w:rPr>
          <w:rFonts w:ascii="Times New Roman" w:eastAsia="Times New Roman" w:hAnsi="Times New Roman" w:cs="Times New Roman"/>
          <w:szCs w:val="24"/>
          <w:lang w:eastAsia="zh-CN"/>
        </w:rPr>
        <w:t xml:space="preserve">License Given: The Apache Software License, Version 2.0: </w:t>
      </w:r>
    </w:p>
    <w:p w14:paraId="0DCFA434" w14:textId="08AA23ED" w:rsidR="00785C26" w:rsidRPr="00785C26" w:rsidRDefault="00785C26" w:rsidP="00785C2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zh-CN"/>
        </w:rPr>
      </w:pPr>
      <w:hyperlink r:id="rId13" w:history="1">
        <w:r w:rsidRPr="00785C26">
          <w:rPr>
            <w:rStyle w:val="Hyperlink"/>
            <w:rFonts w:ascii="Times New Roman" w:eastAsia="Times New Roman" w:hAnsi="Times New Roman" w:cs="Times New Roman"/>
            <w:szCs w:val="24"/>
            <w:lang w:eastAsia="zh-CN"/>
          </w:rPr>
          <w:t>http://www.apache.org/licenses/LICENSE-2.0.txt</w:t>
        </w:r>
      </w:hyperlink>
      <w:r w:rsidRPr="00785C26">
        <w:rPr>
          <w:rFonts w:ascii="Times New Roman" w:eastAsia="Times New Roman" w:hAnsi="Times New Roman" w:cs="Times New Roman"/>
          <w:szCs w:val="24"/>
          <w:lang w:eastAsia="zh-CN"/>
        </w:rPr>
        <w:t xml:space="preserve"> </w:t>
      </w:r>
    </w:p>
    <w:p w14:paraId="12094EFA" w14:textId="77777777" w:rsidR="00785C26" w:rsidRDefault="00785C26" w:rsidP="00785C2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zh-CN"/>
        </w:rPr>
      </w:pPr>
    </w:p>
    <w:p w14:paraId="5D7EC360" w14:textId="14BCA1FC" w:rsidR="00F83E62" w:rsidRPr="00F83E62" w:rsidRDefault="00F83E62" w:rsidP="00F83E62">
      <w:pPr>
        <w:spacing w:after="0" w:line="240" w:lineRule="auto"/>
        <w:rPr>
          <w:rFonts w:ascii="Times New Roman" w:eastAsia="Times New Roman" w:hAnsi="Times New Roman" w:cs="Times New Roman"/>
          <w:b/>
          <w:bCs/>
          <w:szCs w:val="24"/>
          <w:lang w:eastAsia="zh-CN"/>
        </w:rPr>
      </w:pPr>
      <w:r w:rsidRPr="00F83E62">
        <w:rPr>
          <w:rFonts w:ascii="Times New Roman" w:eastAsia="Times New Roman" w:hAnsi="Times New Roman" w:cs="Times New Roman"/>
          <w:b/>
          <w:bCs/>
          <w:szCs w:val="24"/>
          <w:lang w:eastAsia="zh-CN"/>
        </w:rPr>
        <w:t>snakeyaml-1.25.jar</w:t>
      </w:r>
    </w:p>
    <w:p w14:paraId="631A2BFD" w14:textId="77777777" w:rsidR="00F83E62" w:rsidRPr="00F83E62" w:rsidRDefault="00F83E62" w:rsidP="00F83E6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zh-CN"/>
        </w:rPr>
      </w:pPr>
      <w:r w:rsidRPr="00F83E62">
        <w:rPr>
          <w:rFonts w:ascii="Times New Roman" w:eastAsia="Times New Roman" w:hAnsi="Times New Roman" w:cs="Times New Roman"/>
          <w:szCs w:val="24"/>
          <w:lang w:eastAsia="zh-CN"/>
        </w:rPr>
        <w:t>Description: YAML 1.1 parser and emitter for Java</w:t>
      </w:r>
    </w:p>
    <w:p w14:paraId="7E167B3F" w14:textId="3FFA2F0C" w:rsidR="00F83E62" w:rsidRPr="00F83E62" w:rsidRDefault="00F83E62" w:rsidP="00F83E62">
      <w:pPr>
        <w:spacing w:after="0" w:line="240" w:lineRule="auto"/>
        <w:rPr>
          <w:rFonts w:ascii="Times New Roman" w:eastAsia="Times New Roman" w:hAnsi="Times New Roman" w:cs="Times New Roman"/>
          <w:szCs w:val="24"/>
          <w:lang w:val="fr-FR" w:eastAsia="zh-CN"/>
        </w:rPr>
      </w:pPr>
      <w:proofErr w:type="gramStart"/>
      <w:r w:rsidRPr="00F83E62">
        <w:rPr>
          <w:rFonts w:ascii="Times New Roman" w:eastAsia="Times New Roman" w:hAnsi="Times New Roman" w:cs="Times New Roman"/>
          <w:szCs w:val="24"/>
          <w:lang w:val="fr-FR" w:eastAsia="zh-CN"/>
        </w:rPr>
        <w:t>License:</w:t>
      </w:r>
      <w:proofErr w:type="gramEnd"/>
      <w:r w:rsidRPr="00F83E62">
        <w:rPr>
          <w:rFonts w:ascii="Times New Roman" w:eastAsia="Times New Roman" w:hAnsi="Times New Roman" w:cs="Times New Roman"/>
          <w:szCs w:val="24"/>
          <w:lang w:val="fr-FR" w:eastAsia="zh-CN"/>
        </w:rPr>
        <w:t xml:space="preserve"> Apache License, Version 2.0: </w:t>
      </w:r>
      <w:hyperlink r:id="rId14" w:history="1">
        <w:r w:rsidRPr="00F83E62">
          <w:rPr>
            <w:rStyle w:val="Hyperlink"/>
            <w:rFonts w:ascii="Times New Roman" w:eastAsia="Times New Roman" w:hAnsi="Times New Roman" w:cs="Times New Roman"/>
            <w:szCs w:val="24"/>
            <w:lang w:val="fr-FR" w:eastAsia="zh-CN"/>
          </w:rPr>
          <w:t>http://www.apache.org/licenses/LICENSE-2.0.txt</w:t>
        </w:r>
      </w:hyperlink>
    </w:p>
    <w:p w14:paraId="3F832722" w14:textId="279C3278" w:rsidR="00F83E62" w:rsidRPr="00785C26" w:rsidRDefault="00F83E62" w:rsidP="00F83E62">
      <w:pPr>
        <w:spacing w:after="0" w:line="240" w:lineRule="auto"/>
        <w:rPr>
          <w:rFonts w:ascii="Times New Roman" w:eastAsia="Times New Roman" w:hAnsi="Times New Roman" w:cs="Times New Roman"/>
          <w:szCs w:val="24"/>
          <w:lang w:val="fr-FR" w:eastAsia="zh-CN"/>
        </w:rPr>
      </w:pPr>
    </w:p>
    <w:p w14:paraId="02A44B42" w14:textId="77777777" w:rsidR="006E267F" w:rsidRPr="006E267F" w:rsidRDefault="006E267F" w:rsidP="006E267F">
      <w:pPr>
        <w:spacing w:after="0" w:line="240" w:lineRule="auto"/>
        <w:rPr>
          <w:rFonts w:ascii="Times New Roman" w:eastAsia="Times New Roman" w:hAnsi="Times New Roman" w:cs="Times New Roman"/>
          <w:b/>
          <w:bCs/>
          <w:szCs w:val="24"/>
          <w:lang w:eastAsia="zh-CN"/>
        </w:rPr>
      </w:pPr>
      <w:r w:rsidRPr="006E267F">
        <w:rPr>
          <w:rFonts w:ascii="Times New Roman" w:eastAsia="Times New Roman" w:hAnsi="Times New Roman" w:cs="Times New Roman"/>
          <w:b/>
          <w:bCs/>
          <w:szCs w:val="24"/>
          <w:lang w:eastAsia="zh-CN"/>
        </w:rPr>
        <w:t>spring-boot-2.2.4.RELEASE.jar</w:t>
      </w:r>
    </w:p>
    <w:p w14:paraId="73E7DBC5" w14:textId="77777777" w:rsidR="006E267F" w:rsidRPr="006E267F" w:rsidRDefault="006E267F" w:rsidP="006E267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zh-CN"/>
        </w:rPr>
      </w:pPr>
      <w:r w:rsidRPr="006E267F">
        <w:rPr>
          <w:rFonts w:ascii="Times New Roman" w:eastAsia="Times New Roman" w:hAnsi="Times New Roman" w:cs="Times New Roman"/>
          <w:szCs w:val="24"/>
          <w:lang w:eastAsia="zh-CN"/>
        </w:rPr>
        <w:t>Description of Dependency: Spring Boot</w:t>
      </w:r>
    </w:p>
    <w:p w14:paraId="20E708A3" w14:textId="6E926516" w:rsidR="006E267F" w:rsidRPr="006E267F" w:rsidRDefault="006E267F" w:rsidP="006E267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zh-CN"/>
        </w:rPr>
      </w:pPr>
      <w:r w:rsidRPr="006E267F">
        <w:rPr>
          <w:rFonts w:ascii="Times New Roman" w:eastAsia="Times New Roman" w:hAnsi="Times New Roman" w:cs="Times New Roman"/>
          <w:szCs w:val="24"/>
          <w:lang w:eastAsia="zh-CN"/>
        </w:rPr>
        <w:t xml:space="preserve">License Given: Apache License, Version 2.0: </w:t>
      </w:r>
      <w:hyperlink r:id="rId15" w:history="1">
        <w:r w:rsidRPr="006E267F">
          <w:rPr>
            <w:rStyle w:val="Hyperlink"/>
            <w:rFonts w:ascii="Times New Roman" w:eastAsia="Times New Roman" w:hAnsi="Times New Roman" w:cs="Times New Roman"/>
            <w:szCs w:val="24"/>
            <w:lang w:eastAsia="zh-CN"/>
          </w:rPr>
          <w:t>https://www.apache.org/licenses/LICENSE-2.0</w:t>
        </w:r>
        <w:r w:rsidR="00341218" w:rsidRPr="00341218">
          <w:rPr>
            <w:rStyle w:val="Hyperlink"/>
            <w:rFonts w:ascii="Times New Roman" w:eastAsia="Times New Roman" w:hAnsi="Times New Roman" w:cs="Times New Roman"/>
            <w:szCs w:val="24"/>
            <w:lang w:eastAsia="zh-CN"/>
          </w:rPr>
          <w:t>.txt</w:t>
        </w:r>
      </w:hyperlink>
      <w:r w:rsidRPr="006E267F">
        <w:rPr>
          <w:rFonts w:ascii="Times New Roman" w:eastAsia="Times New Roman" w:hAnsi="Times New Roman" w:cs="Times New Roman"/>
          <w:szCs w:val="24"/>
          <w:lang w:eastAsia="zh-CN"/>
        </w:rPr>
        <w:t xml:space="preserve"> </w:t>
      </w:r>
    </w:p>
    <w:p w14:paraId="1A59BC95" w14:textId="77777777" w:rsidR="00341218" w:rsidRDefault="00341218" w:rsidP="006E267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zh-CN"/>
        </w:rPr>
      </w:pPr>
    </w:p>
    <w:p w14:paraId="5A430731" w14:textId="62A31F61" w:rsidR="006E267F" w:rsidRPr="006E267F" w:rsidRDefault="006E267F" w:rsidP="006E267F">
      <w:pPr>
        <w:spacing w:after="0" w:line="240" w:lineRule="auto"/>
        <w:rPr>
          <w:rFonts w:ascii="Times New Roman" w:eastAsia="Times New Roman" w:hAnsi="Times New Roman" w:cs="Times New Roman"/>
          <w:b/>
          <w:bCs/>
          <w:szCs w:val="24"/>
          <w:lang w:eastAsia="zh-CN"/>
        </w:rPr>
      </w:pPr>
      <w:r w:rsidRPr="006E267F">
        <w:rPr>
          <w:rFonts w:ascii="Times New Roman" w:eastAsia="Times New Roman" w:hAnsi="Times New Roman" w:cs="Times New Roman"/>
          <w:b/>
          <w:bCs/>
          <w:szCs w:val="24"/>
          <w:lang w:eastAsia="zh-CN"/>
        </w:rPr>
        <w:t>spring-boot-starter-web-2.2.4.RELEASE.jar</w:t>
      </w:r>
    </w:p>
    <w:p w14:paraId="5877C28F" w14:textId="77777777" w:rsidR="006E267F" w:rsidRPr="006E267F" w:rsidRDefault="006E267F" w:rsidP="006E267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zh-CN"/>
        </w:rPr>
      </w:pPr>
      <w:r w:rsidRPr="006E267F">
        <w:rPr>
          <w:rFonts w:ascii="Times New Roman" w:eastAsia="Times New Roman" w:hAnsi="Times New Roman" w:cs="Times New Roman"/>
          <w:szCs w:val="24"/>
          <w:lang w:eastAsia="zh-CN"/>
        </w:rPr>
        <w:t xml:space="preserve">Description of Dependency: A beginning point for creating web applications with Spring MVC, </w:t>
      </w:r>
    </w:p>
    <w:p w14:paraId="056FC70A" w14:textId="77777777" w:rsidR="006E267F" w:rsidRPr="006E267F" w:rsidRDefault="006E267F" w:rsidP="006E267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zh-CN"/>
        </w:rPr>
      </w:pPr>
      <w:r w:rsidRPr="006E267F">
        <w:rPr>
          <w:rFonts w:ascii="Times New Roman" w:eastAsia="Times New Roman" w:hAnsi="Times New Roman" w:cs="Times New Roman"/>
          <w:szCs w:val="24"/>
          <w:lang w:eastAsia="zh-CN"/>
        </w:rPr>
        <w:t>including RESTful features, uses the integrated container Tomcat by default.</w:t>
      </w:r>
    </w:p>
    <w:p w14:paraId="2C336B01" w14:textId="2FDFFCCD" w:rsidR="006E267F" w:rsidRPr="006E267F" w:rsidRDefault="006E267F" w:rsidP="006E267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zh-CN"/>
        </w:rPr>
      </w:pPr>
      <w:r w:rsidRPr="006E267F">
        <w:rPr>
          <w:rFonts w:ascii="Times New Roman" w:eastAsia="Times New Roman" w:hAnsi="Times New Roman" w:cs="Times New Roman"/>
          <w:szCs w:val="24"/>
          <w:lang w:eastAsia="zh-CN"/>
        </w:rPr>
        <w:t xml:space="preserve">License Given: Apache License, Version 2.0: </w:t>
      </w:r>
      <w:hyperlink r:id="rId16" w:history="1">
        <w:r w:rsidRPr="006E267F">
          <w:rPr>
            <w:rStyle w:val="Hyperlink"/>
            <w:rFonts w:ascii="Times New Roman" w:eastAsia="Times New Roman" w:hAnsi="Times New Roman" w:cs="Times New Roman"/>
            <w:szCs w:val="24"/>
            <w:lang w:eastAsia="zh-CN"/>
          </w:rPr>
          <w:t>https://www.apache.org/licenses/LICENSE-2.0</w:t>
        </w:r>
        <w:r w:rsidR="00341218" w:rsidRPr="00341218">
          <w:rPr>
            <w:rStyle w:val="Hyperlink"/>
            <w:rFonts w:ascii="Times New Roman" w:eastAsia="Times New Roman" w:hAnsi="Times New Roman" w:cs="Times New Roman"/>
            <w:szCs w:val="24"/>
            <w:lang w:eastAsia="zh-CN"/>
          </w:rPr>
          <w:t>.txt</w:t>
        </w:r>
      </w:hyperlink>
      <w:r w:rsidRPr="006E267F">
        <w:rPr>
          <w:rFonts w:ascii="Times New Roman" w:eastAsia="Times New Roman" w:hAnsi="Times New Roman" w:cs="Times New Roman"/>
          <w:szCs w:val="24"/>
          <w:lang w:eastAsia="zh-CN"/>
        </w:rPr>
        <w:t xml:space="preserve"> </w:t>
      </w:r>
    </w:p>
    <w:p w14:paraId="3EA3B80D" w14:textId="77777777" w:rsidR="00341218" w:rsidRDefault="00341218" w:rsidP="006E267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zh-CN"/>
        </w:rPr>
      </w:pPr>
    </w:p>
    <w:p w14:paraId="4B9CCAD2" w14:textId="1729EE32" w:rsidR="006E267F" w:rsidRPr="006E267F" w:rsidRDefault="006E267F" w:rsidP="006E267F">
      <w:pPr>
        <w:spacing w:after="0" w:line="240" w:lineRule="auto"/>
        <w:rPr>
          <w:rFonts w:ascii="Times New Roman" w:eastAsia="Times New Roman" w:hAnsi="Times New Roman" w:cs="Times New Roman"/>
          <w:b/>
          <w:bCs/>
          <w:szCs w:val="24"/>
          <w:lang w:eastAsia="zh-CN"/>
        </w:rPr>
      </w:pPr>
      <w:r w:rsidRPr="006E267F">
        <w:rPr>
          <w:rFonts w:ascii="Times New Roman" w:eastAsia="Times New Roman" w:hAnsi="Times New Roman" w:cs="Times New Roman"/>
          <w:b/>
          <w:bCs/>
          <w:szCs w:val="24"/>
          <w:lang w:eastAsia="zh-CN"/>
        </w:rPr>
        <w:t>spring-core-5.2.3.RELEASE.jar</w:t>
      </w:r>
    </w:p>
    <w:p w14:paraId="591DC2BD" w14:textId="77777777" w:rsidR="006E267F" w:rsidRPr="006E267F" w:rsidRDefault="006E267F" w:rsidP="006E267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zh-CN"/>
        </w:rPr>
      </w:pPr>
      <w:r w:rsidRPr="006E267F">
        <w:rPr>
          <w:rFonts w:ascii="Times New Roman" w:eastAsia="Times New Roman" w:hAnsi="Times New Roman" w:cs="Times New Roman"/>
          <w:szCs w:val="24"/>
          <w:lang w:eastAsia="zh-CN"/>
        </w:rPr>
        <w:t>Description of Dependency: Spring Core</w:t>
      </w:r>
    </w:p>
    <w:p w14:paraId="65C4AE71" w14:textId="74857C3A" w:rsidR="006E267F" w:rsidRPr="006E267F" w:rsidRDefault="006E267F" w:rsidP="006E267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zh-CN"/>
        </w:rPr>
      </w:pPr>
      <w:r w:rsidRPr="006E267F">
        <w:rPr>
          <w:rFonts w:ascii="Times New Roman" w:eastAsia="Times New Roman" w:hAnsi="Times New Roman" w:cs="Times New Roman"/>
          <w:szCs w:val="24"/>
          <w:lang w:eastAsia="zh-CN"/>
        </w:rPr>
        <w:t xml:space="preserve">License Given: Apache License, Version 2.0: </w:t>
      </w:r>
      <w:hyperlink r:id="rId17" w:history="1">
        <w:r w:rsidRPr="006E267F">
          <w:rPr>
            <w:rStyle w:val="Hyperlink"/>
            <w:rFonts w:ascii="Times New Roman" w:eastAsia="Times New Roman" w:hAnsi="Times New Roman" w:cs="Times New Roman"/>
            <w:szCs w:val="24"/>
            <w:lang w:eastAsia="zh-CN"/>
          </w:rPr>
          <w:t>https://www.apache.org/licenses/LICENSE-2.0</w:t>
        </w:r>
        <w:r w:rsidR="00341218" w:rsidRPr="00341218">
          <w:rPr>
            <w:rStyle w:val="Hyperlink"/>
            <w:rFonts w:ascii="Times New Roman" w:eastAsia="Times New Roman" w:hAnsi="Times New Roman" w:cs="Times New Roman"/>
            <w:szCs w:val="24"/>
            <w:lang w:eastAsia="zh-CN"/>
          </w:rPr>
          <w:t>.txt</w:t>
        </w:r>
      </w:hyperlink>
      <w:r w:rsidRPr="006E267F">
        <w:rPr>
          <w:rFonts w:ascii="Times New Roman" w:eastAsia="Times New Roman" w:hAnsi="Times New Roman" w:cs="Times New Roman"/>
          <w:szCs w:val="24"/>
          <w:lang w:eastAsia="zh-CN"/>
        </w:rPr>
        <w:t xml:space="preserve"> </w:t>
      </w:r>
    </w:p>
    <w:p w14:paraId="5CDD6C35" w14:textId="77777777" w:rsidR="00341218" w:rsidRDefault="00341218" w:rsidP="006E267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zh-CN"/>
        </w:rPr>
      </w:pPr>
    </w:p>
    <w:p w14:paraId="45650077" w14:textId="38ACEBC3" w:rsidR="006E267F" w:rsidRPr="006E267F" w:rsidRDefault="006E267F" w:rsidP="006E267F">
      <w:pPr>
        <w:spacing w:after="0" w:line="240" w:lineRule="auto"/>
        <w:rPr>
          <w:rFonts w:ascii="Times New Roman" w:eastAsia="Times New Roman" w:hAnsi="Times New Roman" w:cs="Times New Roman"/>
          <w:b/>
          <w:bCs/>
          <w:szCs w:val="24"/>
          <w:lang w:eastAsia="zh-CN"/>
        </w:rPr>
      </w:pPr>
      <w:r w:rsidRPr="006E267F">
        <w:rPr>
          <w:rFonts w:ascii="Times New Roman" w:eastAsia="Times New Roman" w:hAnsi="Times New Roman" w:cs="Times New Roman"/>
          <w:b/>
          <w:bCs/>
          <w:szCs w:val="24"/>
          <w:lang w:eastAsia="zh-CN"/>
        </w:rPr>
        <w:t>spring-web-5.2.3.RELEASE.jar</w:t>
      </w:r>
    </w:p>
    <w:p w14:paraId="4ECF9FC9" w14:textId="77777777" w:rsidR="006E267F" w:rsidRPr="006E267F" w:rsidRDefault="006E267F" w:rsidP="006E267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zh-CN"/>
        </w:rPr>
      </w:pPr>
      <w:r w:rsidRPr="006E267F">
        <w:rPr>
          <w:rFonts w:ascii="Times New Roman" w:eastAsia="Times New Roman" w:hAnsi="Times New Roman" w:cs="Times New Roman"/>
          <w:szCs w:val="24"/>
          <w:lang w:eastAsia="zh-CN"/>
        </w:rPr>
        <w:t>Description of Dependency: Spring Web</w:t>
      </w:r>
    </w:p>
    <w:p w14:paraId="0E31B199" w14:textId="2BC9C290" w:rsidR="006E267F" w:rsidRPr="006E267F" w:rsidRDefault="006E267F" w:rsidP="006E267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zh-CN"/>
        </w:rPr>
      </w:pPr>
      <w:r w:rsidRPr="006E267F">
        <w:rPr>
          <w:rFonts w:ascii="Times New Roman" w:eastAsia="Times New Roman" w:hAnsi="Times New Roman" w:cs="Times New Roman"/>
          <w:szCs w:val="24"/>
          <w:lang w:eastAsia="zh-CN"/>
        </w:rPr>
        <w:t xml:space="preserve">License Given: Apache License, Version 2.0: </w:t>
      </w:r>
      <w:hyperlink r:id="rId18" w:history="1">
        <w:r w:rsidRPr="006E267F">
          <w:rPr>
            <w:rStyle w:val="Hyperlink"/>
            <w:rFonts w:ascii="Times New Roman" w:eastAsia="Times New Roman" w:hAnsi="Times New Roman" w:cs="Times New Roman"/>
            <w:szCs w:val="24"/>
            <w:lang w:eastAsia="zh-CN"/>
          </w:rPr>
          <w:t>https://www.a</w:t>
        </w:r>
        <w:r w:rsidRPr="006E267F">
          <w:rPr>
            <w:rStyle w:val="Hyperlink"/>
            <w:rFonts w:ascii="Times New Roman" w:eastAsia="Times New Roman" w:hAnsi="Times New Roman" w:cs="Times New Roman"/>
            <w:szCs w:val="24"/>
            <w:lang w:eastAsia="zh-CN"/>
          </w:rPr>
          <w:t>p</w:t>
        </w:r>
        <w:r w:rsidRPr="006E267F">
          <w:rPr>
            <w:rStyle w:val="Hyperlink"/>
            <w:rFonts w:ascii="Times New Roman" w:eastAsia="Times New Roman" w:hAnsi="Times New Roman" w:cs="Times New Roman"/>
            <w:szCs w:val="24"/>
            <w:lang w:eastAsia="zh-CN"/>
          </w:rPr>
          <w:t>ache.org/licenses/LICENSE-2.0</w:t>
        </w:r>
        <w:r w:rsidR="00341218" w:rsidRPr="00341218">
          <w:rPr>
            <w:rStyle w:val="Hyperlink"/>
            <w:rFonts w:ascii="Times New Roman" w:eastAsia="Times New Roman" w:hAnsi="Times New Roman" w:cs="Times New Roman"/>
            <w:szCs w:val="24"/>
            <w:lang w:eastAsia="zh-CN"/>
          </w:rPr>
          <w:t>.txt</w:t>
        </w:r>
      </w:hyperlink>
      <w:r w:rsidRPr="006E267F">
        <w:rPr>
          <w:rFonts w:ascii="Times New Roman" w:eastAsia="Times New Roman" w:hAnsi="Times New Roman" w:cs="Times New Roman"/>
          <w:szCs w:val="24"/>
          <w:lang w:eastAsia="zh-CN"/>
        </w:rPr>
        <w:t xml:space="preserve"> </w:t>
      </w:r>
    </w:p>
    <w:p w14:paraId="10F78533" w14:textId="77777777" w:rsidR="00341218" w:rsidRDefault="00341218" w:rsidP="006E267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zh-CN"/>
        </w:rPr>
      </w:pPr>
    </w:p>
    <w:p w14:paraId="2376EA50" w14:textId="015E127A" w:rsidR="006E267F" w:rsidRPr="006E267F" w:rsidRDefault="006E267F" w:rsidP="006E267F">
      <w:pPr>
        <w:spacing w:after="0" w:line="240" w:lineRule="auto"/>
        <w:rPr>
          <w:rFonts w:ascii="Times New Roman" w:eastAsia="Times New Roman" w:hAnsi="Times New Roman" w:cs="Times New Roman"/>
          <w:b/>
          <w:bCs/>
          <w:szCs w:val="24"/>
          <w:lang w:eastAsia="zh-CN"/>
        </w:rPr>
      </w:pPr>
      <w:r w:rsidRPr="006E267F">
        <w:rPr>
          <w:rFonts w:ascii="Times New Roman" w:eastAsia="Times New Roman" w:hAnsi="Times New Roman" w:cs="Times New Roman"/>
          <w:b/>
          <w:bCs/>
          <w:szCs w:val="24"/>
          <w:lang w:eastAsia="zh-CN"/>
        </w:rPr>
        <w:t>spring-webmvc-5.2.3.RELEASE.jar</w:t>
      </w:r>
    </w:p>
    <w:p w14:paraId="2407CD97" w14:textId="77777777" w:rsidR="006E267F" w:rsidRPr="006E267F" w:rsidRDefault="006E267F" w:rsidP="006E267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zh-CN"/>
        </w:rPr>
      </w:pPr>
      <w:r w:rsidRPr="006E267F">
        <w:rPr>
          <w:rFonts w:ascii="Times New Roman" w:eastAsia="Times New Roman" w:hAnsi="Times New Roman" w:cs="Times New Roman"/>
          <w:szCs w:val="24"/>
          <w:lang w:eastAsia="zh-CN"/>
        </w:rPr>
        <w:t>Description of Dependency: Spring Web MVC</w:t>
      </w:r>
    </w:p>
    <w:p w14:paraId="5A66DB1E" w14:textId="3E60A46E" w:rsidR="006E267F" w:rsidRPr="006E267F" w:rsidRDefault="006E267F" w:rsidP="006E267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zh-CN"/>
        </w:rPr>
      </w:pPr>
      <w:r w:rsidRPr="006E267F">
        <w:rPr>
          <w:rFonts w:ascii="Times New Roman" w:eastAsia="Times New Roman" w:hAnsi="Times New Roman" w:cs="Times New Roman"/>
          <w:szCs w:val="24"/>
          <w:lang w:eastAsia="zh-CN"/>
        </w:rPr>
        <w:t xml:space="preserve">License Given: Apache License, Version 2.0: </w:t>
      </w:r>
      <w:hyperlink r:id="rId19" w:history="1">
        <w:r w:rsidRPr="006E267F">
          <w:rPr>
            <w:rStyle w:val="Hyperlink"/>
            <w:rFonts w:ascii="Times New Roman" w:eastAsia="Times New Roman" w:hAnsi="Times New Roman" w:cs="Times New Roman"/>
            <w:szCs w:val="24"/>
            <w:lang w:eastAsia="zh-CN"/>
          </w:rPr>
          <w:t>https://www.apache.org/licenses/LICENSE-2.0</w:t>
        </w:r>
        <w:r w:rsidR="00341218" w:rsidRPr="00341218">
          <w:rPr>
            <w:rStyle w:val="Hyperlink"/>
            <w:rFonts w:ascii="Times New Roman" w:eastAsia="Times New Roman" w:hAnsi="Times New Roman" w:cs="Times New Roman"/>
            <w:szCs w:val="24"/>
            <w:lang w:eastAsia="zh-CN"/>
          </w:rPr>
          <w:t>.txt</w:t>
        </w:r>
      </w:hyperlink>
      <w:r w:rsidRPr="006E267F">
        <w:rPr>
          <w:rFonts w:ascii="Times New Roman" w:eastAsia="Times New Roman" w:hAnsi="Times New Roman" w:cs="Times New Roman"/>
          <w:szCs w:val="24"/>
          <w:lang w:eastAsia="zh-CN"/>
        </w:rPr>
        <w:t xml:space="preserve"> </w:t>
      </w:r>
    </w:p>
    <w:p w14:paraId="78335E94" w14:textId="77777777" w:rsidR="006E267F" w:rsidRDefault="006E267F" w:rsidP="006E267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zh-CN"/>
        </w:rPr>
      </w:pPr>
    </w:p>
    <w:p w14:paraId="36F0EFC1" w14:textId="7D2B10E0" w:rsidR="006E267F" w:rsidRPr="006E267F" w:rsidRDefault="006E267F" w:rsidP="006E267F">
      <w:pPr>
        <w:spacing w:after="0" w:line="240" w:lineRule="auto"/>
        <w:rPr>
          <w:rFonts w:ascii="Times New Roman" w:eastAsia="Times New Roman" w:hAnsi="Times New Roman" w:cs="Times New Roman"/>
          <w:b/>
          <w:bCs/>
          <w:szCs w:val="24"/>
          <w:lang w:eastAsia="zh-CN"/>
        </w:rPr>
      </w:pPr>
      <w:r w:rsidRPr="006E267F">
        <w:rPr>
          <w:rFonts w:ascii="Times New Roman" w:eastAsia="Times New Roman" w:hAnsi="Times New Roman" w:cs="Times New Roman"/>
          <w:b/>
          <w:bCs/>
          <w:szCs w:val="24"/>
          <w:lang w:eastAsia="zh-CN"/>
        </w:rPr>
        <w:t>tomcat-embed-core-9.0.30.jar</w:t>
      </w:r>
    </w:p>
    <w:p w14:paraId="542AA17E" w14:textId="77777777" w:rsidR="006E267F" w:rsidRPr="006E267F" w:rsidRDefault="006E267F" w:rsidP="006E267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zh-CN"/>
        </w:rPr>
      </w:pPr>
      <w:r w:rsidRPr="006E267F">
        <w:rPr>
          <w:rFonts w:ascii="Times New Roman" w:eastAsia="Times New Roman" w:hAnsi="Times New Roman" w:cs="Times New Roman"/>
          <w:szCs w:val="24"/>
          <w:lang w:eastAsia="zh-CN"/>
        </w:rPr>
        <w:lastRenderedPageBreak/>
        <w:t>Description of Dependency: Implementation for Core Tomcat</w:t>
      </w:r>
    </w:p>
    <w:p w14:paraId="02824B93" w14:textId="44C785A3" w:rsidR="006E267F" w:rsidRPr="006E267F" w:rsidRDefault="006E267F" w:rsidP="006E267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zh-CN"/>
        </w:rPr>
      </w:pPr>
      <w:r w:rsidRPr="006E267F">
        <w:rPr>
          <w:rFonts w:ascii="Times New Roman" w:eastAsia="Times New Roman" w:hAnsi="Times New Roman" w:cs="Times New Roman"/>
          <w:szCs w:val="24"/>
          <w:lang w:eastAsia="zh-CN"/>
        </w:rPr>
        <w:t xml:space="preserve">License Given: Apache License, Version 2.0: </w:t>
      </w:r>
      <w:hyperlink r:id="rId20" w:history="1">
        <w:r w:rsidRPr="006E267F">
          <w:rPr>
            <w:rStyle w:val="Hyperlink"/>
            <w:rFonts w:ascii="Times New Roman" w:eastAsia="Times New Roman" w:hAnsi="Times New Roman" w:cs="Times New Roman"/>
            <w:szCs w:val="24"/>
            <w:lang w:eastAsia="zh-CN"/>
          </w:rPr>
          <w:t>http://www.apache.org/licenses/LICENSE-2.0.txt</w:t>
        </w:r>
      </w:hyperlink>
      <w:r w:rsidRPr="006E267F">
        <w:rPr>
          <w:rFonts w:ascii="Times New Roman" w:eastAsia="Times New Roman" w:hAnsi="Times New Roman" w:cs="Times New Roman"/>
          <w:szCs w:val="24"/>
          <w:lang w:eastAsia="zh-CN"/>
        </w:rPr>
        <w:t xml:space="preserve"> </w:t>
      </w:r>
    </w:p>
    <w:p w14:paraId="65044F1F" w14:textId="77777777" w:rsidR="006E267F" w:rsidRDefault="006E267F" w:rsidP="006E267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zh-CN"/>
        </w:rPr>
      </w:pPr>
    </w:p>
    <w:p w14:paraId="5B99EFFC" w14:textId="0B5207DD" w:rsidR="006E267F" w:rsidRPr="006E267F" w:rsidRDefault="006E267F" w:rsidP="006E267F">
      <w:pPr>
        <w:spacing w:after="0" w:line="240" w:lineRule="auto"/>
        <w:rPr>
          <w:rFonts w:ascii="Times New Roman" w:eastAsia="Times New Roman" w:hAnsi="Times New Roman" w:cs="Times New Roman"/>
          <w:b/>
          <w:bCs/>
          <w:szCs w:val="24"/>
          <w:lang w:eastAsia="zh-CN"/>
        </w:rPr>
      </w:pPr>
      <w:r w:rsidRPr="006E267F">
        <w:rPr>
          <w:rFonts w:ascii="Times New Roman" w:eastAsia="Times New Roman" w:hAnsi="Times New Roman" w:cs="Times New Roman"/>
          <w:b/>
          <w:bCs/>
          <w:szCs w:val="24"/>
          <w:lang w:eastAsia="zh-CN"/>
        </w:rPr>
        <w:t>tomcat-embed-websocket-9.0.30.jar</w:t>
      </w:r>
    </w:p>
    <w:p w14:paraId="3B988F7C" w14:textId="77777777" w:rsidR="006E267F" w:rsidRPr="006E267F" w:rsidRDefault="006E267F" w:rsidP="006E267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zh-CN"/>
        </w:rPr>
      </w:pPr>
      <w:r w:rsidRPr="006E267F">
        <w:rPr>
          <w:rFonts w:ascii="Times New Roman" w:eastAsia="Times New Roman" w:hAnsi="Times New Roman" w:cs="Times New Roman"/>
          <w:szCs w:val="24"/>
          <w:lang w:eastAsia="zh-CN"/>
        </w:rPr>
        <w:t>Description of Dependency: Implementation for Core Tomcat</w:t>
      </w:r>
    </w:p>
    <w:p w14:paraId="3CA58ECF" w14:textId="784EA00F" w:rsidR="007A181C" w:rsidRDefault="006E267F" w:rsidP="006E267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zh-CN"/>
        </w:rPr>
      </w:pPr>
      <w:r w:rsidRPr="006E267F">
        <w:rPr>
          <w:rFonts w:ascii="Times New Roman" w:eastAsia="Times New Roman" w:hAnsi="Times New Roman" w:cs="Times New Roman"/>
          <w:szCs w:val="24"/>
          <w:lang w:eastAsia="zh-CN"/>
        </w:rPr>
        <w:t xml:space="preserve">License Given: Apache License, Version 2.0: </w:t>
      </w:r>
      <w:hyperlink r:id="rId21" w:history="1">
        <w:r w:rsidRPr="006E267F">
          <w:rPr>
            <w:rStyle w:val="Hyperlink"/>
            <w:rFonts w:ascii="Times New Roman" w:eastAsia="Times New Roman" w:hAnsi="Times New Roman" w:cs="Times New Roman"/>
            <w:szCs w:val="24"/>
            <w:lang w:eastAsia="zh-CN"/>
          </w:rPr>
          <w:t>http://www.apache.org/licenses/LICENSE-2.0.txt</w:t>
        </w:r>
      </w:hyperlink>
      <w:r w:rsidRPr="006E267F">
        <w:rPr>
          <w:rFonts w:ascii="Times New Roman" w:eastAsia="Times New Roman" w:hAnsi="Times New Roman" w:cs="Times New Roman"/>
          <w:szCs w:val="24"/>
          <w:lang w:eastAsia="zh-CN"/>
        </w:rPr>
        <w:t xml:space="preserve"> </w:t>
      </w:r>
    </w:p>
    <w:p w14:paraId="1362F461" w14:textId="53180F26" w:rsidR="006E267F" w:rsidRPr="006E267F" w:rsidRDefault="006E267F" w:rsidP="006E267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zh-CN"/>
        </w:rPr>
      </w:pPr>
    </w:p>
    <w:p w14:paraId="713646DB" w14:textId="2B1A1D9A" w:rsidR="00951BF8" w:rsidRPr="0035521D" w:rsidRDefault="00BA438F" w:rsidP="0035521D">
      <w:pPr>
        <w:pStyle w:val="Heading2"/>
        <w:numPr>
          <w:ilvl w:val="0"/>
          <w:numId w:val="6"/>
        </w:numPr>
      </w:pPr>
      <w:r>
        <w:t>Analyze</w:t>
      </w:r>
      <w:r w:rsidR="00951BF8" w:rsidRPr="0035521D">
        <w:t xml:space="preserve"> Results</w:t>
      </w:r>
    </w:p>
    <w:p w14:paraId="6496E502" w14:textId="77777777" w:rsidR="00DF29F3" w:rsidRPr="0035521D" w:rsidRDefault="00DF29F3" w:rsidP="00F30CF2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30ABD069" w14:textId="1FB3B33A" w:rsidR="002235C9" w:rsidRPr="0035521D" w:rsidRDefault="00C33EB0" w:rsidP="0069397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There are numerous vulnerabilities </w:t>
      </w:r>
      <w:r w:rsidR="006822AE">
        <w:rPr>
          <w:rFonts w:ascii="Calibri" w:hAnsi="Calibri" w:cs="Calibri"/>
          <w:sz w:val="22"/>
        </w:rPr>
        <w:t xml:space="preserve">exposed by the dependencies, most of which pose risk for code injection, remote code executions, and data leaks or manipulation. </w:t>
      </w:r>
      <w:r w:rsidR="0038602C">
        <w:rPr>
          <w:rFonts w:ascii="Calibri" w:hAnsi="Calibri" w:cs="Calibri"/>
          <w:sz w:val="22"/>
        </w:rPr>
        <w:t xml:space="preserve">Many of the dependencies are outdated, which is </w:t>
      </w:r>
      <w:r w:rsidR="00E52FC4">
        <w:rPr>
          <w:rFonts w:ascii="Calibri" w:hAnsi="Calibri" w:cs="Calibri"/>
          <w:sz w:val="22"/>
        </w:rPr>
        <w:t xml:space="preserve">exposing the project to known vulnerabilities that the updated versions have addressed. </w:t>
      </w:r>
      <w:r w:rsidR="00A77599">
        <w:rPr>
          <w:rFonts w:ascii="Calibri" w:hAnsi="Calibri" w:cs="Calibri"/>
          <w:sz w:val="22"/>
        </w:rPr>
        <w:t xml:space="preserve">Making sure the </w:t>
      </w:r>
      <w:r w:rsidR="00726375">
        <w:rPr>
          <w:rFonts w:ascii="Calibri" w:hAnsi="Calibri" w:cs="Calibri"/>
          <w:sz w:val="22"/>
        </w:rPr>
        <w:t xml:space="preserve">dependencies follow the same, or similar, </w:t>
      </w:r>
      <w:proofErr w:type="spellStart"/>
      <w:r w:rsidR="00726375">
        <w:rPr>
          <w:rFonts w:ascii="Calibri" w:hAnsi="Calibri" w:cs="Calibri"/>
          <w:sz w:val="22"/>
        </w:rPr>
        <w:t>reccommendations</w:t>
      </w:r>
      <w:proofErr w:type="spellEnd"/>
      <w:r w:rsidR="00726375">
        <w:rPr>
          <w:rFonts w:ascii="Calibri" w:hAnsi="Calibri" w:cs="Calibri"/>
          <w:sz w:val="22"/>
        </w:rPr>
        <w:t xml:space="preserve"> </w:t>
      </w:r>
      <w:r w:rsidR="009B613B">
        <w:rPr>
          <w:rFonts w:ascii="Calibri" w:hAnsi="Calibri" w:cs="Calibri"/>
          <w:sz w:val="22"/>
        </w:rPr>
        <w:t>is essential for maintaining a secure environment for the application.</w:t>
      </w:r>
      <w:r w:rsidR="00BF2853">
        <w:rPr>
          <w:rFonts w:ascii="Calibri" w:hAnsi="Calibri" w:cs="Calibri"/>
          <w:sz w:val="22"/>
        </w:rPr>
        <w:t xml:space="preserve"> The dependencies should be regularly</w:t>
      </w:r>
      <w:r w:rsidR="00317E0C">
        <w:rPr>
          <w:rFonts w:ascii="Calibri" w:hAnsi="Calibri" w:cs="Calibri"/>
          <w:sz w:val="22"/>
        </w:rPr>
        <w:t xml:space="preserve"> </w:t>
      </w:r>
      <w:r w:rsidR="00672BEA">
        <w:rPr>
          <w:rFonts w:ascii="Calibri" w:hAnsi="Calibri" w:cs="Calibri"/>
          <w:sz w:val="22"/>
        </w:rPr>
        <w:t>audited as to keep the</w:t>
      </w:r>
      <w:r w:rsidR="00EA68A9">
        <w:rPr>
          <w:rFonts w:ascii="Calibri" w:hAnsi="Calibri" w:cs="Calibri"/>
          <w:sz w:val="22"/>
        </w:rPr>
        <w:t xml:space="preserve">m </w:t>
      </w:r>
      <w:proofErr w:type="gramStart"/>
      <w:r w:rsidR="00EA68A9">
        <w:rPr>
          <w:rFonts w:ascii="Calibri" w:hAnsi="Calibri" w:cs="Calibri"/>
          <w:sz w:val="22"/>
        </w:rPr>
        <w:t>up-to-date</w:t>
      </w:r>
      <w:proofErr w:type="gramEnd"/>
      <w:r w:rsidR="00EA68A9">
        <w:rPr>
          <w:rFonts w:ascii="Calibri" w:hAnsi="Calibri" w:cs="Calibri"/>
          <w:sz w:val="22"/>
        </w:rPr>
        <w:t xml:space="preserve"> </w:t>
      </w:r>
      <w:r w:rsidR="009676A3">
        <w:rPr>
          <w:rFonts w:ascii="Calibri" w:hAnsi="Calibri" w:cs="Calibri"/>
          <w:sz w:val="22"/>
        </w:rPr>
        <w:t xml:space="preserve">with any new vulnerabilities to ensure </w:t>
      </w:r>
      <w:r w:rsidR="004B2626">
        <w:rPr>
          <w:rFonts w:ascii="Calibri" w:hAnsi="Calibri" w:cs="Calibri"/>
          <w:sz w:val="22"/>
        </w:rPr>
        <w:t>the applications security.</w:t>
      </w:r>
      <w:r w:rsidR="00EA00C0">
        <w:rPr>
          <w:rFonts w:ascii="Calibri" w:hAnsi="Calibri" w:cs="Calibri"/>
          <w:sz w:val="22"/>
        </w:rPr>
        <w:t xml:space="preserve"> It is also important to</w:t>
      </w:r>
      <w:r w:rsidR="000E008C">
        <w:rPr>
          <w:rFonts w:ascii="Calibri" w:hAnsi="Calibri" w:cs="Calibri"/>
          <w:sz w:val="22"/>
        </w:rPr>
        <w:t xml:space="preserve"> </w:t>
      </w:r>
      <w:r w:rsidR="00745577">
        <w:rPr>
          <w:rFonts w:ascii="Calibri" w:hAnsi="Calibri" w:cs="Calibri"/>
          <w:sz w:val="22"/>
        </w:rPr>
        <w:t xml:space="preserve">filter out the false positives from the vulnerability reports will help prioritize the real security </w:t>
      </w:r>
      <w:r w:rsidR="00C407A6">
        <w:rPr>
          <w:rFonts w:ascii="Calibri" w:hAnsi="Calibri" w:cs="Calibri"/>
          <w:sz w:val="22"/>
        </w:rPr>
        <w:t xml:space="preserve">threats. The false reports can </w:t>
      </w:r>
      <w:r w:rsidR="00D571B4">
        <w:rPr>
          <w:rFonts w:ascii="Calibri" w:hAnsi="Calibri" w:cs="Calibri"/>
          <w:sz w:val="22"/>
        </w:rPr>
        <w:t xml:space="preserve">overload </w:t>
      </w:r>
      <w:r w:rsidR="00C654B1">
        <w:rPr>
          <w:rFonts w:ascii="Calibri" w:hAnsi="Calibri" w:cs="Calibri"/>
          <w:sz w:val="22"/>
        </w:rPr>
        <w:t>dependency reports. This would then make it difficult to identify the true issues.</w:t>
      </w:r>
      <w:r w:rsidR="009B2B7A">
        <w:rPr>
          <w:rFonts w:ascii="Calibri" w:hAnsi="Calibri" w:cs="Calibri"/>
          <w:sz w:val="22"/>
        </w:rPr>
        <w:t xml:space="preserve"> </w:t>
      </w:r>
      <w:r w:rsidR="0091316F">
        <w:rPr>
          <w:rFonts w:ascii="Calibri" w:hAnsi="Calibri" w:cs="Calibri"/>
          <w:sz w:val="22"/>
        </w:rPr>
        <w:t xml:space="preserve">Filtering out these </w:t>
      </w:r>
      <w:r w:rsidR="007D4A70">
        <w:rPr>
          <w:rFonts w:ascii="Calibri" w:hAnsi="Calibri" w:cs="Calibri"/>
          <w:sz w:val="22"/>
        </w:rPr>
        <w:t xml:space="preserve">false vulnerabilities can allow for a more focused </w:t>
      </w:r>
      <w:r w:rsidR="004B0135">
        <w:rPr>
          <w:rFonts w:ascii="Calibri" w:hAnsi="Calibri" w:cs="Calibri"/>
          <w:sz w:val="22"/>
        </w:rPr>
        <w:t>report. This approach will make it easi</w:t>
      </w:r>
      <w:r w:rsidR="0069397B">
        <w:rPr>
          <w:rFonts w:ascii="Calibri" w:hAnsi="Calibri" w:cs="Calibri"/>
          <w:sz w:val="22"/>
        </w:rPr>
        <w:t>e</w:t>
      </w:r>
      <w:r w:rsidR="004B0135">
        <w:rPr>
          <w:rFonts w:ascii="Calibri" w:hAnsi="Calibri" w:cs="Calibri"/>
          <w:sz w:val="22"/>
        </w:rPr>
        <w:t xml:space="preserve">r for future evaluations </w:t>
      </w:r>
      <w:r w:rsidR="001610B3">
        <w:rPr>
          <w:rFonts w:ascii="Calibri" w:hAnsi="Calibri" w:cs="Calibri"/>
          <w:sz w:val="22"/>
        </w:rPr>
        <w:t>will be more efficient</w:t>
      </w:r>
      <w:r w:rsidR="0069397B">
        <w:rPr>
          <w:rFonts w:ascii="Calibri" w:hAnsi="Calibri" w:cs="Calibri"/>
          <w:sz w:val="22"/>
        </w:rPr>
        <w:t xml:space="preserve"> and also ensure that all security measures are properly implemented and maintained.</w:t>
      </w:r>
    </w:p>
    <w:sectPr w:rsidR="002235C9" w:rsidRPr="0035521D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2DCEB" w14:textId="77777777" w:rsidR="000B4E5F" w:rsidRDefault="000B4E5F" w:rsidP="0035598A">
      <w:pPr>
        <w:spacing w:after="0" w:line="240" w:lineRule="auto"/>
      </w:pPr>
      <w:r>
        <w:separator/>
      </w:r>
    </w:p>
  </w:endnote>
  <w:endnote w:type="continuationSeparator" w:id="0">
    <w:p w14:paraId="549E2B61" w14:textId="77777777" w:rsidR="000B4E5F" w:rsidRDefault="000B4E5F" w:rsidP="0035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5595632"/>
      <w:docPartObj>
        <w:docPartGallery w:val="Page Numbers (Bottom of Page)"/>
        <w:docPartUnique/>
      </w:docPartObj>
    </w:sdtPr>
    <w:sdtEndPr>
      <w:rPr>
        <w:noProof/>
        <w:sz w:val="22"/>
        <w:szCs w:val="20"/>
      </w:rPr>
    </w:sdtEndPr>
    <w:sdtContent>
      <w:p w14:paraId="5B4E49A9" w14:textId="1A11EA87" w:rsidR="00514B4A" w:rsidRPr="00514B4A" w:rsidRDefault="00514B4A">
        <w:pPr>
          <w:pStyle w:val="Footer"/>
          <w:jc w:val="center"/>
          <w:rPr>
            <w:sz w:val="22"/>
            <w:szCs w:val="20"/>
          </w:rPr>
        </w:pPr>
        <w:r w:rsidRPr="00514B4A">
          <w:rPr>
            <w:sz w:val="22"/>
            <w:szCs w:val="20"/>
          </w:rPr>
          <w:fldChar w:fldCharType="begin"/>
        </w:r>
        <w:r w:rsidRPr="00514B4A">
          <w:rPr>
            <w:sz w:val="22"/>
            <w:szCs w:val="20"/>
          </w:rPr>
          <w:instrText xml:space="preserve"> PAGE   \* MERGEFORMAT </w:instrText>
        </w:r>
        <w:r w:rsidRPr="00514B4A">
          <w:rPr>
            <w:sz w:val="22"/>
            <w:szCs w:val="20"/>
          </w:rPr>
          <w:fldChar w:fldCharType="separate"/>
        </w:r>
        <w:r w:rsidRPr="00514B4A">
          <w:rPr>
            <w:noProof/>
            <w:sz w:val="22"/>
            <w:szCs w:val="20"/>
          </w:rPr>
          <w:t>2</w:t>
        </w:r>
        <w:r w:rsidRPr="00514B4A">
          <w:rPr>
            <w:noProof/>
            <w:sz w:val="22"/>
            <w:szCs w:val="20"/>
          </w:rPr>
          <w:fldChar w:fldCharType="end"/>
        </w:r>
      </w:p>
    </w:sdtContent>
  </w:sdt>
  <w:p w14:paraId="423BE198" w14:textId="77777777" w:rsidR="00514B4A" w:rsidRDefault="00514B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C61CA" w14:textId="77777777" w:rsidR="000B4E5F" w:rsidRDefault="000B4E5F" w:rsidP="0035598A">
      <w:pPr>
        <w:spacing w:after="0" w:line="240" w:lineRule="auto"/>
      </w:pPr>
      <w:r>
        <w:separator/>
      </w:r>
    </w:p>
  </w:footnote>
  <w:footnote w:type="continuationSeparator" w:id="0">
    <w:p w14:paraId="41B16C30" w14:textId="77777777" w:rsidR="000B4E5F" w:rsidRDefault="000B4E5F" w:rsidP="0035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E9CCA" w14:textId="558637B3" w:rsidR="0035598A" w:rsidRDefault="00165ABC" w:rsidP="00165ABC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84D231B" wp14:editId="2248A8F0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3419"/>
    <w:multiLevelType w:val="multilevel"/>
    <w:tmpl w:val="D2E06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2D6B15"/>
    <w:multiLevelType w:val="hybridMultilevel"/>
    <w:tmpl w:val="014CF9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7618A"/>
    <w:multiLevelType w:val="multilevel"/>
    <w:tmpl w:val="73D40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576CC"/>
    <w:multiLevelType w:val="multilevel"/>
    <w:tmpl w:val="6C72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0F4F5E"/>
    <w:multiLevelType w:val="multilevel"/>
    <w:tmpl w:val="439AE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141481"/>
    <w:multiLevelType w:val="multilevel"/>
    <w:tmpl w:val="8DAE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4856F9"/>
    <w:multiLevelType w:val="multilevel"/>
    <w:tmpl w:val="9DD0E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E141B9"/>
    <w:multiLevelType w:val="multilevel"/>
    <w:tmpl w:val="32C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EE3B46"/>
    <w:multiLevelType w:val="hybridMultilevel"/>
    <w:tmpl w:val="C3E26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22D2772"/>
    <w:multiLevelType w:val="multilevel"/>
    <w:tmpl w:val="1868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2E3BD4"/>
    <w:multiLevelType w:val="multilevel"/>
    <w:tmpl w:val="E8EE7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6A4CC1"/>
    <w:multiLevelType w:val="multilevel"/>
    <w:tmpl w:val="AA86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2761AB1"/>
    <w:multiLevelType w:val="multilevel"/>
    <w:tmpl w:val="64DA5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791022"/>
    <w:multiLevelType w:val="multilevel"/>
    <w:tmpl w:val="2E4E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2B213C5"/>
    <w:multiLevelType w:val="multilevel"/>
    <w:tmpl w:val="317E3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2C202FA"/>
    <w:multiLevelType w:val="multilevel"/>
    <w:tmpl w:val="CCC09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3173682"/>
    <w:multiLevelType w:val="multilevel"/>
    <w:tmpl w:val="A0FE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32554E8"/>
    <w:multiLevelType w:val="multilevel"/>
    <w:tmpl w:val="24C8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3660814"/>
    <w:multiLevelType w:val="multilevel"/>
    <w:tmpl w:val="468E4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39777ED"/>
    <w:multiLevelType w:val="multilevel"/>
    <w:tmpl w:val="2EBC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3E46CE1"/>
    <w:multiLevelType w:val="multilevel"/>
    <w:tmpl w:val="8C365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4195352"/>
    <w:multiLevelType w:val="multilevel"/>
    <w:tmpl w:val="5986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4346101"/>
    <w:multiLevelType w:val="multilevel"/>
    <w:tmpl w:val="5554F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45013B2"/>
    <w:multiLevelType w:val="multilevel"/>
    <w:tmpl w:val="8ED62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4B12F55"/>
    <w:multiLevelType w:val="multilevel"/>
    <w:tmpl w:val="06DC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4CE0628"/>
    <w:multiLevelType w:val="multilevel"/>
    <w:tmpl w:val="DC880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51B1289"/>
    <w:multiLevelType w:val="multilevel"/>
    <w:tmpl w:val="97808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532057A"/>
    <w:multiLevelType w:val="multilevel"/>
    <w:tmpl w:val="8494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5AA0C8E"/>
    <w:multiLevelType w:val="multilevel"/>
    <w:tmpl w:val="CF241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5D320E5"/>
    <w:multiLevelType w:val="multilevel"/>
    <w:tmpl w:val="6EB0F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5E55F37"/>
    <w:multiLevelType w:val="multilevel"/>
    <w:tmpl w:val="21E8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619199E"/>
    <w:multiLevelType w:val="multilevel"/>
    <w:tmpl w:val="F360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65403F7"/>
    <w:multiLevelType w:val="multilevel"/>
    <w:tmpl w:val="9574F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6BD29F0"/>
    <w:multiLevelType w:val="multilevel"/>
    <w:tmpl w:val="4BF0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6E8268D"/>
    <w:multiLevelType w:val="multilevel"/>
    <w:tmpl w:val="33268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7311397"/>
    <w:multiLevelType w:val="multilevel"/>
    <w:tmpl w:val="5D060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739391C"/>
    <w:multiLevelType w:val="multilevel"/>
    <w:tmpl w:val="466C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78D5A82"/>
    <w:multiLevelType w:val="multilevel"/>
    <w:tmpl w:val="D5C4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7952298"/>
    <w:multiLevelType w:val="multilevel"/>
    <w:tmpl w:val="C3C6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7B55704"/>
    <w:multiLevelType w:val="multilevel"/>
    <w:tmpl w:val="15FE1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7EB76F9"/>
    <w:multiLevelType w:val="multilevel"/>
    <w:tmpl w:val="0A9C8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8207705"/>
    <w:multiLevelType w:val="multilevel"/>
    <w:tmpl w:val="B9244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8432D05"/>
    <w:multiLevelType w:val="multilevel"/>
    <w:tmpl w:val="9D3C8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86B1963"/>
    <w:multiLevelType w:val="multilevel"/>
    <w:tmpl w:val="2D625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8C92698"/>
    <w:multiLevelType w:val="multilevel"/>
    <w:tmpl w:val="A7365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8D62165"/>
    <w:multiLevelType w:val="multilevel"/>
    <w:tmpl w:val="C38EC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8D92F07"/>
    <w:multiLevelType w:val="multilevel"/>
    <w:tmpl w:val="9634D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8DC03AA"/>
    <w:multiLevelType w:val="multilevel"/>
    <w:tmpl w:val="85B03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90706C8"/>
    <w:multiLevelType w:val="multilevel"/>
    <w:tmpl w:val="BF3AB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90F2475"/>
    <w:multiLevelType w:val="multilevel"/>
    <w:tmpl w:val="9198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9407BD4"/>
    <w:multiLevelType w:val="multilevel"/>
    <w:tmpl w:val="ACC47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94128DE"/>
    <w:multiLevelType w:val="multilevel"/>
    <w:tmpl w:val="2B327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95C3421"/>
    <w:multiLevelType w:val="multilevel"/>
    <w:tmpl w:val="08B8E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95E7A16"/>
    <w:multiLevelType w:val="multilevel"/>
    <w:tmpl w:val="F8F6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9664F01"/>
    <w:multiLevelType w:val="multilevel"/>
    <w:tmpl w:val="1DD28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96F213F"/>
    <w:multiLevelType w:val="multilevel"/>
    <w:tmpl w:val="516C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97A5108"/>
    <w:multiLevelType w:val="multilevel"/>
    <w:tmpl w:val="B7000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97D3599"/>
    <w:multiLevelType w:val="multilevel"/>
    <w:tmpl w:val="C0365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9C32C4E"/>
    <w:multiLevelType w:val="multilevel"/>
    <w:tmpl w:val="AC90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A0D497D"/>
    <w:multiLevelType w:val="multilevel"/>
    <w:tmpl w:val="F2CC0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A174489"/>
    <w:multiLevelType w:val="multilevel"/>
    <w:tmpl w:val="21960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A4D69AB"/>
    <w:multiLevelType w:val="multilevel"/>
    <w:tmpl w:val="2D1AA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AC978C3"/>
    <w:multiLevelType w:val="multilevel"/>
    <w:tmpl w:val="4B34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AFB6570"/>
    <w:multiLevelType w:val="multilevel"/>
    <w:tmpl w:val="AC40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B46384F"/>
    <w:multiLevelType w:val="multilevel"/>
    <w:tmpl w:val="E828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B4E6F4D"/>
    <w:multiLevelType w:val="multilevel"/>
    <w:tmpl w:val="717E5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B5F7CFB"/>
    <w:multiLevelType w:val="multilevel"/>
    <w:tmpl w:val="1FB2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B6C5ACF"/>
    <w:multiLevelType w:val="multilevel"/>
    <w:tmpl w:val="EAAE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B6F4EA3"/>
    <w:multiLevelType w:val="multilevel"/>
    <w:tmpl w:val="0630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B97439A"/>
    <w:multiLevelType w:val="multilevel"/>
    <w:tmpl w:val="6A00D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BEA48D2"/>
    <w:multiLevelType w:val="multilevel"/>
    <w:tmpl w:val="CC067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C170223"/>
    <w:multiLevelType w:val="multilevel"/>
    <w:tmpl w:val="591C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C500D9F"/>
    <w:multiLevelType w:val="multilevel"/>
    <w:tmpl w:val="8CB0B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C51332E"/>
    <w:multiLevelType w:val="hybridMultilevel"/>
    <w:tmpl w:val="F384D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0C6361FC"/>
    <w:multiLevelType w:val="multilevel"/>
    <w:tmpl w:val="AA980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C734AE7"/>
    <w:multiLevelType w:val="multilevel"/>
    <w:tmpl w:val="7638B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CA013C7"/>
    <w:multiLevelType w:val="multilevel"/>
    <w:tmpl w:val="FBB85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D31515A"/>
    <w:multiLevelType w:val="multilevel"/>
    <w:tmpl w:val="75FC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D495E9F"/>
    <w:multiLevelType w:val="multilevel"/>
    <w:tmpl w:val="72C8E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D4C4DB6"/>
    <w:multiLevelType w:val="multilevel"/>
    <w:tmpl w:val="2376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D5B1CB5"/>
    <w:multiLevelType w:val="multilevel"/>
    <w:tmpl w:val="18420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D785B42"/>
    <w:multiLevelType w:val="multilevel"/>
    <w:tmpl w:val="8096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D8A255D"/>
    <w:multiLevelType w:val="multilevel"/>
    <w:tmpl w:val="3982A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DED6F74"/>
    <w:multiLevelType w:val="multilevel"/>
    <w:tmpl w:val="E5ACA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E075150"/>
    <w:multiLevelType w:val="multilevel"/>
    <w:tmpl w:val="4C909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E946B9D"/>
    <w:multiLevelType w:val="multilevel"/>
    <w:tmpl w:val="5F84C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E9B725D"/>
    <w:multiLevelType w:val="multilevel"/>
    <w:tmpl w:val="4C269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EAB761E"/>
    <w:multiLevelType w:val="multilevel"/>
    <w:tmpl w:val="7CB6C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F7120CE"/>
    <w:multiLevelType w:val="hybridMultilevel"/>
    <w:tmpl w:val="B2CA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0F7C2A28"/>
    <w:multiLevelType w:val="multilevel"/>
    <w:tmpl w:val="FD64A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F9E4FE2"/>
    <w:multiLevelType w:val="multilevel"/>
    <w:tmpl w:val="CB54C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0FF851A8"/>
    <w:multiLevelType w:val="multilevel"/>
    <w:tmpl w:val="A2D0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0066CA2"/>
    <w:multiLevelType w:val="multilevel"/>
    <w:tmpl w:val="B3F2D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067632D"/>
    <w:multiLevelType w:val="multilevel"/>
    <w:tmpl w:val="F222C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09B401D"/>
    <w:multiLevelType w:val="multilevel"/>
    <w:tmpl w:val="C5C0D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0C4548E"/>
    <w:multiLevelType w:val="multilevel"/>
    <w:tmpl w:val="34EC9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0C472E6"/>
    <w:multiLevelType w:val="multilevel"/>
    <w:tmpl w:val="65447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12316F2"/>
    <w:multiLevelType w:val="multilevel"/>
    <w:tmpl w:val="F0161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12F6530"/>
    <w:multiLevelType w:val="multilevel"/>
    <w:tmpl w:val="6066B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1437477"/>
    <w:multiLevelType w:val="multilevel"/>
    <w:tmpl w:val="BAA83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167439D"/>
    <w:multiLevelType w:val="multilevel"/>
    <w:tmpl w:val="66009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1B62993"/>
    <w:multiLevelType w:val="multilevel"/>
    <w:tmpl w:val="681C9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1E353AB"/>
    <w:multiLevelType w:val="multilevel"/>
    <w:tmpl w:val="0F16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1E648CF"/>
    <w:multiLevelType w:val="multilevel"/>
    <w:tmpl w:val="F8C2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1F04977"/>
    <w:multiLevelType w:val="multilevel"/>
    <w:tmpl w:val="1A801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21F6AA4"/>
    <w:multiLevelType w:val="multilevel"/>
    <w:tmpl w:val="DCCC2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23116A7"/>
    <w:multiLevelType w:val="multilevel"/>
    <w:tmpl w:val="9670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2602DA9"/>
    <w:multiLevelType w:val="multilevel"/>
    <w:tmpl w:val="C0D06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2630C3E"/>
    <w:multiLevelType w:val="multilevel"/>
    <w:tmpl w:val="C3E25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26858B6"/>
    <w:multiLevelType w:val="multilevel"/>
    <w:tmpl w:val="F0A80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2712745"/>
    <w:multiLevelType w:val="multilevel"/>
    <w:tmpl w:val="8648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2A21043"/>
    <w:multiLevelType w:val="multilevel"/>
    <w:tmpl w:val="34AC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2A61424"/>
    <w:multiLevelType w:val="multilevel"/>
    <w:tmpl w:val="DB86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2B27425"/>
    <w:multiLevelType w:val="multilevel"/>
    <w:tmpl w:val="049E8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2D2479D"/>
    <w:multiLevelType w:val="multilevel"/>
    <w:tmpl w:val="16D6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2E80BD3"/>
    <w:multiLevelType w:val="multilevel"/>
    <w:tmpl w:val="846E1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2F43F3B"/>
    <w:multiLevelType w:val="multilevel"/>
    <w:tmpl w:val="DB84D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3415E99"/>
    <w:multiLevelType w:val="multilevel"/>
    <w:tmpl w:val="D1EE3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36A0B40"/>
    <w:multiLevelType w:val="multilevel"/>
    <w:tmpl w:val="96467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37E70C7"/>
    <w:multiLevelType w:val="multilevel"/>
    <w:tmpl w:val="80C4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3BA7FD4"/>
    <w:multiLevelType w:val="multilevel"/>
    <w:tmpl w:val="6EC85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4123247"/>
    <w:multiLevelType w:val="multilevel"/>
    <w:tmpl w:val="1FD49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414655D"/>
    <w:multiLevelType w:val="multilevel"/>
    <w:tmpl w:val="B6B0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4233AAA"/>
    <w:multiLevelType w:val="multilevel"/>
    <w:tmpl w:val="AD30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4397E4D"/>
    <w:multiLevelType w:val="multilevel"/>
    <w:tmpl w:val="35E61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4407E50"/>
    <w:multiLevelType w:val="multilevel"/>
    <w:tmpl w:val="0D8C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4577CBE"/>
    <w:multiLevelType w:val="multilevel"/>
    <w:tmpl w:val="8F46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4BA670A"/>
    <w:multiLevelType w:val="multilevel"/>
    <w:tmpl w:val="8848D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52840F7"/>
    <w:multiLevelType w:val="multilevel"/>
    <w:tmpl w:val="E534A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53B2999"/>
    <w:multiLevelType w:val="multilevel"/>
    <w:tmpl w:val="23EA1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546490B"/>
    <w:multiLevelType w:val="multilevel"/>
    <w:tmpl w:val="FE4C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54D5EFD"/>
    <w:multiLevelType w:val="multilevel"/>
    <w:tmpl w:val="C4268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5575331"/>
    <w:multiLevelType w:val="multilevel"/>
    <w:tmpl w:val="A9665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5730705"/>
    <w:multiLevelType w:val="multilevel"/>
    <w:tmpl w:val="077C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59E72D8"/>
    <w:multiLevelType w:val="multilevel"/>
    <w:tmpl w:val="35D0B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5C14BF9"/>
    <w:multiLevelType w:val="multilevel"/>
    <w:tmpl w:val="9D36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5C4234F"/>
    <w:multiLevelType w:val="multilevel"/>
    <w:tmpl w:val="9B709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5C9619A"/>
    <w:multiLevelType w:val="multilevel"/>
    <w:tmpl w:val="45E49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5CA172D"/>
    <w:multiLevelType w:val="multilevel"/>
    <w:tmpl w:val="7E983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5DE0F7F"/>
    <w:multiLevelType w:val="multilevel"/>
    <w:tmpl w:val="3AEA7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605607B"/>
    <w:multiLevelType w:val="multilevel"/>
    <w:tmpl w:val="2270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6125D26"/>
    <w:multiLevelType w:val="multilevel"/>
    <w:tmpl w:val="9CE44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613049F"/>
    <w:multiLevelType w:val="multilevel"/>
    <w:tmpl w:val="06565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62960B0"/>
    <w:multiLevelType w:val="multilevel"/>
    <w:tmpl w:val="FD180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6A3250C"/>
    <w:multiLevelType w:val="multilevel"/>
    <w:tmpl w:val="0B2E5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6D47E96"/>
    <w:multiLevelType w:val="multilevel"/>
    <w:tmpl w:val="4DBEC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73178E2"/>
    <w:multiLevelType w:val="multilevel"/>
    <w:tmpl w:val="8778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176A6D76"/>
    <w:multiLevelType w:val="multilevel"/>
    <w:tmpl w:val="322A0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78A2FF0"/>
    <w:multiLevelType w:val="multilevel"/>
    <w:tmpl w:val="69E4D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7914E1D"/>
    <w:multiLevelType w:val="multilevel"/>
    <w:tmpl w:val="E0F24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7AA0FF0"/>
    <w:multiLevelType w:val="multilevel"/>
    <w:tmpl w:val="45AA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7DC78B4"/>
    <w:multiLevelType w:val="multilevel"/>
    <w:tmpl w:val="E2DCA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7DF0791"/>
    <w:multiLevelType w:val="multilevel"/>
    <w:tmpl w:val="DBFC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18163D33"/>
    <w:multiLevelType w:val="multilevel"/>
    <w:tmpl w:val="278A6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18BA45E6"/>
    <w:multiLevelType w:val="multilevel"/>
    <w:tmpl w:val="8D161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8EC3900"/>
    <w:multiLevelType w:val="multilevel"/>
    <w:tmpl w:val="C948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18F52AD6"/>
    <w:multiLevelType w:val="multilevel"/>
    <w:tmpl w:val="18DC0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18FF338A"/>
    <w:multiLevelType w:val="multilevel"/>
    <w:tmpl w:val="07D6E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190208BE"/>
    <w:multiLevelType w:val="multilevel"/>
    <w:tmpl w:val="0D4C5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192A17B5"/>
    <w:multiLevelType w:val="multilevel"/>
    <w:tmpl w:val="77F6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195D36AC"/>
    <w:multiLevelType w:val="multilevel"/>
    <w:tmpl w:val="5222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19767CFB"/>
    <w:multiLevelType w:val="multilevel"/>
    <w:tmpl w:val="1AF0C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1979668A"/>
    <w:multiLevelType w:val="multilevel"/>
    <w:tmpl w:val="37DAF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19B616F5"/>
    <w:multiLevelType w:val="multilevel"/>
    <w:tmpl w:val="F6AE0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19E4738B"/>
    <w:multiLevelType w:val="multilevel"/>
    <w:tmpl w:val="D4184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19F63118"/>
    <w:multiLevelType w:val="multilevel"/>
    <w:tmpl w:val="3BFC8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1A322DA7"/>
    <w:multiLevelType w:val="multilevel"/>
    <w:tmpl w:val="1154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1A55743B"/>
    <w:multiLevelType w:val="multilevel"/>
    <w:tmpl w:val="A0C8A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1A653B1E"/>
    <w:multiLevelType w:val="multilevel"/>
    <w:tmpl w:val="489CE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1A6C493B"/>
    <w:multiLevelType w:val="multilevel"/>
    <w:tmpl w:val="56568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1A892D82"/>
    <w:multiLevelType w:val="multilevel"/>
    <w:tmpl w:val="01E2B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1A9338D3"/>
    <w:multiLevelType w:val="multilevel"/>
    <w:tmpl w:val="7B34E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1A9D2419"/>
    <w:multiLevelType w:val="multilevel"/>
    <w:tmpl w:val="29946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1AAC6176"/>
    <w:multiLevelType w:val="multilevel"/>
    <w:tmpl w:val="86BEC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1AC40148"/>
    <w:multiLevelType w:val="multilevel"/>
    <w:tmpl w:val="B950C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1B485218"/>
    <w:multiLevelType w:val="multilevel"/>
    <w:tmpl w:val="457E6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1B7D4DE8"/>
    <w:multiLevelType w:val="multilevel"/>
    <w:tmpl w:val="DF6CE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1B857ACD"/>
    <w:multiLevelType w:val="multilevel"/>
    <w:tmpl w:val="BB78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1BC047DC"/>
    <w:multiLevelType w:val="multilevel"/>
    <w:tmpl w:val="1826E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1C0D5EDC"/>
    <w:multiLevelType w:val="multilevel"/>
    <w:tmpl w:val="CBCE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1C150468"/>
    <w:multiLevelType w:val="multilevel"/>
    <w:tmpl w:val="7E92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1C6A4845"/>
    <w:multiLevelType w:val="multilevel"/>
    <w:tmpl w:val="7478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1C7022E3"/>
    <w:multiLevelType w:val="multilevel"/>
    <w:tmpl w:val="1E4CA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1C95438A"/>
    <w:multiLevelType w:val="multilevel"/>
    <w:tmpl w:val="A8266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1C9C42A4"/>
    <w:multiLevelType w:val="multilevel"/>
    <w:tmpl w:val="80166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1CAD3E4C"/>
    <w:multiLevelType w:val="multilevel"/>
    <w:tmpl w:val="5228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1CDC4E73"/>
    <w:multiLevelType w:val="multilevel"/>
    <w:tmpl w:val="B238A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1D1902DC"/>
    <w:multiLevelType w:val="multilevel"/>
    <w:tmpl w:val="D69C9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1D311918"/>
    <w:multiLevelType w:val="multilevel"/>
    <w:tmpl w:val="DB2CE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1D394253"/>
    <w:multiLevelType w:val="multilevel"/>
    <w:tmpl w:val="7AC8E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1D487FA4"/>
    <w:multiLevelType w:val="multilevel"/>
    <w:tmpl w:val="F25E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1D503A0C"/>
    <w:multiLevelType w:val="multilevel"/>
    <w:tmpl w:val="3914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1D893FDE"/>
    <w:multiLevelType w:val="multilevel"/>
    <w:tmpl w:val="D2B8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1E7B0C8F"/>
    <w:multiLevelType w:val="multilevel"/>
    <w:tmpl w:val="06F6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1E7F2498"/>
    <w:multiLevelType w:val="multilevel"/>
    <w:tmpl w:val="3D5EC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1E886FD7"/>
    <w:multiLevelType w:val="multilevel"/>
    <w:tmpl w:val="9D2C0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1ECF281D"/>
    <w:multiLevelType w:val="multilevel"/>
    <w:tmpl w:val="505A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1F4854D5"/>
    <w:multiLevelType w:val="multilevel"/>
    <w:tmpl w:val="78862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1F4B4474"/>
    <w:multiLevelType w:val="multilevel"/>
    <w:tmpl w:val="AC2EC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1F4F5931"/>
    <w:multiLevelType w:val="multilevel"/>
    <w:tmpl w:val="E9585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1F511D47"/>
    <w:multiLevelType w:val="multilevel"/>
    <w:tmpl w:val="CEC86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1F67799F"/>
    <w:multiLevelType w:val="multilevel"/>
    <w:tmpl w:val="36F6D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1F744C77"/>
    <w:multiLevelType w:val="multilevel"/>
    <w:tmpl w:val="8CD2E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1F7D406A"/>
    <w:multiLevelType w:val="multilevel"/>
    <w:tmpl w:val="BD66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1F9A0C1F"/>
    <w:multiLevelType w:val="multilevel"/>
    <w:tmpl w:val="693A5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1F9B4788"/>
    <w:multiLevelType w:val="multilevel"/>
    <w:tmpl w:val="BDDC3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1FDC6034"/>
    <w:multiLevelType w:val="multilevel"/>
    <w:tmpl w:val="DE528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1FEB3B05"/>
    <w:multiLevelType w:val="multilevel"/>
    <w:tmpl w:val="DB98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1FFD5AF6"/>
    <w:multiLevelType w:val="multilevel"/>
    <w:tmpl w:val="A1663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20F930C0"/>
    <w:multiLevelType w:val="multilevel"/>
    <w:tmpl w:val="C9B84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210C748E"/>
    <w:multiLevelType w:val="multilevel"/>
    <w:tmpl w:val="8B027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211856F1"/>
    <w:multiLevelType w:val="multilevel"/>
    <w:tmpl w:val="43929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217E1396"/>
    <w:multiLevelType w:val="multilevel"/>
    <w:tmpl w:val="1F9AC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218361EB"/>
    <w:multiLevelType w:val="multilevel"/>
    <w:tmpl w:val="7194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21F44944"/>
    <w:multiLevelType w:val="multilevel"/>
    <w:tmpl w:val="0DF4C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222A5701"/>
    <w:multiLevelType w:val="multilevel"/>
    <w:tmpl w:val="179C0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227A693B"/>
    <w:multiLevelType w:val="multilevel"/>
    <w:tmpl w:val="79789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229572E3"/>
    <w:multiLevelType w:val="multilevel"/>
    <w:tmpl w:val="9B047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22FF4289"/>
    <w:multiLevelType w:val="multilevel"/>
    <w:tmpl w:val="A7D05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23065B10"/>
    <w:multiLevelType w:val="multilevel"/>
    <w:tmpl w:val="7DA48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23511462"/>
    <w:multiLevelType w:val="multilevel"/>
    <w:tmpl w:val="4F98F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236D5118"/>
    <w:multiLevelType w:val="multilevel"/>
    <w:tmpl w:val="8BD26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23984175"/>
    <w:multiLevelType w:val="multilevel"/>
    <w:tmpl w:val="DEEEF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23C32D78"/>
    <w:multiLevelType w:val="multilevel"/>
    <w:tmpl w:val="05C47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23D901E9"/>
    <w:multiLevelType w:val="multilevel"/>
    <w:tmpl w:val="F4783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23ED76D0"/>
    <w:multiLevelType w:val="multilevel"/>
    <w:tmpl w:val="CF08D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24261128"/>
    <w:multiLevelType w:val="multilevel"/>
    <w:tmpl w:val="C406B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245F7C56"/>
    <w:multiLevelType w:val="multilevel"/>
    <w:tmpl w:val="7D4A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246A28D7"/>
    <w:multiLevelType w:val="multilevel"/>
    <w:tmpl w:val="FD704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254178A5"/>
    <w:multiLevelType w:val="multilevel"/>
    <w:tmpl w:val="346C6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254328DA"/>
    <w:multiLevelType w:val="multilevel"/>
    <w:tmpl w:val="FFEEF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25584CC9"/>
    <w:multiLevelType w:val="multilevel"/>
    <w:tmpl w:val="11986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256E28C3"/>
    <w:multiLevelType w:val="multilevel"/>
    <w:tmpl w:val="1CC4C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25AF5299"/>
    <w:multiLevelType w:val="multilevel"/>
    <w:tmpl w:val="E2CEB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25BD6D0E"/>
    <w:multiLevelType w:val="multilevel"/>
    <w:tmpl w:val="FF92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25FD22B5"/>
    <w:multiLevelType w:val="multilevel"/>
    <w:tmpl w:val="6D8C2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26252407"/>
    <w:multiLevelType w:val="multilevel"/>
    <w:tmpl w:val="A88A4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26750630"/>
    <w:multiLevelType w:val="multilevel"/>
    <w:tmpl w:val="3D74F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26C75959"/>
    <w:multiLevelType w:val="multilevel"/>
    <w:tmpl w:val="05FE4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272321A6"/>
    <w:multiLevelType w:val="multilevel"/>
    <w:tmpl w:val="24EA7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27261408"/>
    <w:multiLevelType w:val="multilevel"/>
    <w:tmpl w:val="54665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2755350F"/>
    <w:multiLevelType w:val="multilevel"/>
    <w:tmpl w:val="6166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276205A0"/>
    <w:multiLevelType w:val="multilevel"/>
    <w:tmpl w:val="0F32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27CE3A95"/>
    <w:multiLevelType w:val="multilevel"/>
    <w:tmpl w:val="5168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27D71140"/>
    <w:multiLevelType w:val="multilevel"/>
    <w:tmpl w:val="08760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27EB2874"/>
    <w:multiLevelType w:val="multilevel"/>
    <w:tmpl w:val="3C5A9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27F76701"/>
    <w:multiLevelType w:val="multilevel"/>
    <w:tmpl w:val="D85CF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283E12C9"/>
    <w:multiLevelType w:val="multilevel"/>
    <w:tmpl w:val="D47AF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28A20D1F"/>
    <w:multiLevelType w:val="multilevel"/>
    <w:tmpl w:val="1C58C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28BA2CE3"/>
    <w:multiLevelType w:val="multilevel"/>
    <w:tmpl w:val="9836F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29055685"/>
    <w:multiLevelType w:val="multilevel"/>
    <w:tmpl w:val="CB52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291E2826"/>
    <w:multiLevelType w:val="multilevel"/>
    <w:tmpl w:val="E050E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299F79AA"/>
    <w:multiLevelType w:val="multilevel"/>
    <w:tmpl w:val="753C1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29C93005"/>
    <w:multiLevelType w:val="multilevel"/>
    <w:tmpl w:val="C3EA7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2A291B12"/>
    <w:multiLevelType w:val="multilevel"/>
    <w:tmpl w:val="92822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2AA40C64"/>
    <w:multiLevelType w:val="multilevel"/>
    <w:tmpl w:val="2FBCC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2AC03DEF"/>
    <w:multiLevelType w:val="multilevel"/>
    <w:tmpl w:val="5406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2AC32B13"/>
    <w:multiLevelType w:val="multilevel"/>
    <w:tmpl w:val="8A76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2AEF3D85"/>
    <w:multiLevelType w:val="multilevel"/>
    <w:tmpl w:val="D0BA0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2B325E1B"/>
    <w:multiLevelType w:val="multilevel"/>
    <w:tmpl w:val="FB848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2B4520F7"/>
    <w:multiLevelType w:val="multilevel"/>
    <w:tmpl w:val="B79A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2BC43F38"/>
    <w:multiLevelType w:val="multilevel"/>
    <w:tmpl w:val="21EA5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2BCB3401"/>
    <w:multiLevelType w:val="multilevel"/>
    <w:tmpl w:val="819E2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2BF34D39"/>
    <w:multiLevelType w:val="multilevel"/>
    <w:tmpl w:val="8DEA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2C15608E"/>
    <w:multiLevelType w:val="multilevel"/>
    <w:tmpl w:val="E16EC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2C184076"/>
    <w:multiLevelType w:val="multilevel"/>
    <w:tmpl w:val="5F688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2C433F07"/>
    <w:multiLevelType w:val="multilevel"/>
    <w:tmpl w:val="67DC0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2C5F012E"/>
    <w:multiLevelType w:val="multilevel"/>
    <w:tmpl w:val="FFD89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2C8408E7"/>
    <w:multiLevelType w:val="multilevel"/>
    <w:tmpl w:val="52947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2C9D3FCD"/>
    <w:multiLevelType w:val="multilevel"/>
    <w:tmpl w:val="AF221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2CB840C8"/>
    <w:multiLevelType w:val="multilevel"/>
    <w:tmpl w:val="F036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2CBC5687"/>
    <w:multiLevelType w:val="multilevel"/>
    <w:tmpl w:val="658E6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2CE15C8A"/>
    <w:multiLevelType w:val="multilevel"/>
    <w:tmpl w:val="D1786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2CE4660C"/>
    <w:multiLevelType w:val="multilevel"/>
    <w:tmpl w:val="3F921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2CF16549"/>
    <w:multiLevelType w:val="multilevel"/>
    <w:tmpl w:val="DB8C3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2D025FA0"/>
    <w:multiLevelType w:val="multilevel"/>
    <w:tmpl w:val="93E40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2D0E2952"/>
    <w:multiLevelType w:val="multilevel"/>
    <w:tmpl w:val="F1CA7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2D210187"/>
    <w:multiLevelType w:val="multilevel"/>
    <w:tmpl w:val="B26C5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2D3F7836"/>
    <w:multiLevelType w:val="multilevel"/>
    <w:tmpl w:val="03A2A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2D5B39D5"/>
    <w:multiLevelType w:val="multilevel"/>
    <w:tmpl w:val="E5A8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2D7A4F6E"/>
    <w:multiLevelType w:val="multilevel"/>
    <w:tmpl w:val="E2C8B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2D9D2EE6"/>
    <w:multiLevelType w:val="multilevel"/>
    <w:tmpl w:val="E21AC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2DBE1475"/>
    <w:multiLevelType w:val="multilevel"/>
    <w:tmpl w:val="EC62F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2DD04469"/>
    <w:multiLevelType w:val="multilevel"/>
    <w:tmpl w:val="4BCC4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2DFC64FA"/>
    <w:multiLevelType w:val="multilevel"/>
    <w:tmpl w:val="0C325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2E1D5ADE"/>
    <w:multiLevelType w:val="multilevel"/>
    <w:tmpl w:val="6D84D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2E273DCD"/>
    <w:multiLevelType w:val="multilevel"/>
    <w:tmpl w:val="6916F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2E3B41CD"/>
    <w:multiLevelType w:val="multilevel"/>
    <w:tmpl w:val="145A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2E5D6534"/>
    <w:multiLevelType w:val="multilevel"/>
    <w:tmpl w:val="A65E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2E6B7539"/>
    <w:multiLevelType w:val="multilevel"/>
    <w:tmpl w:val="CA06F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2E720CB6"/>
    <w:multiLevelType w:val="multilevel"/>
    <w:tmpl w:val="B658F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2E8600D3"/>
    <w:multiLevelType w:val="multilevel"/>
    <w:tmpl w:val="B6509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2FC01394"/>
    <w:multiLevelType w:val="multilevel"/>
    <w:tmpl w:val="76647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303A4FBB"/>
    <w:multiLevelType w:val="multilevel"/>
    <w:tmpl w:val="D928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30421927"/>
    <w:multiLevelType w:val="multilevel"/>
    <w:tmpl w:val="29A4E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30432A8E"/>
    <w:multiLevelType w:val="multilevel"/>
    <w:tmpl w:val="97B47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30753F18"/>
    <w:multiLevelType w:val="multilevel"/>
    <w:tmpl w:val="55B6A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3090505E"/>
    <w:multiLevelType w:val="multilevel"/>
    <w:tmpl w:val="C67C2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30B9712B"/>
    <w:multiLevelType w:val="multilevel"/>
    <w:tmpl w:val="A8C06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30D51721"/>
    <w:multiLevelType w:val="multilevel"/>
    <w:tmpl w:val="E38A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30E15A3C"/>
    <w:multiLevelType w:val="multilevel"/>
    <w:tmpl w:val="D430F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30F15066"/>
    <w:multiLevelType w:val="multilevel"/>
    <w:tmpl w:val="372CF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31287C56"/>
    <w:multiLevelType w:val="multilevel"/>
    <w:tmpl w:val="7938B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317756D9"/>
    <w:multiLevelType w:val="multilevel"/>
    <w:tmpl w:val="FE824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31821411"/>
    <w:multiLevelType w:val="multilevel"/>
    <w:tmpl w:val="FFF2B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31DB6048"/>
    <w:multiLevelType w:val="multilevel"/>
    <w:tmpl w:val="04E62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31F70826"/>
    <w:multiLevelType w:val="multilevel"/>
    <w:tmpl w:val="99CEF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322F637E"/>
    <w:multiLevelType w:val="multilevel"/>
    <w:tmpl w:val="5BD0C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325637BF"/>
    <w:multiLevelType w:val="multilevel"/>
    <w:tmpl w:val="9D80B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326F1021"/>
    <w:multiLevelType w:val="multilevel"/>
    <w:tmpl w:val="FEBAA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328B3A0D"/>
    <w:multiLevelType w:val="multilevel"/>
    <w:tmpl w:val="63901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32D543FE"/>
    <w:multiLevelType w:val="multilevel"/>
    <w:tmpl w:val="660A1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32E81A36"/>
    <w:multiLevelType w:val="multilevel"/>
    <w:tmpl w:val="85300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33120519"/>
    <w:multiLevelType w:val="multilevel"/>
    <w:tmpl w:val="59B01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332B448F"/>
    <w:multiLevelType w:val="multilevel"/>
    <w:tmpl w:val="A3F8F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333062D5"/>
    <w:multiLevelType w:val="multilevel"/>
    <w:tmpl w:val="A1F2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33477372"/>
    <w:multiLevelType w:val="multilevel"/>
    <w:tmpl w:val="7AA2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336E4E32"/>
    <w:multiLevelType w:val="multilevel"/>
    <w:tmpl w:val="1BFC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33A04DEE"/>
    <w:multiLevelType w:val="multilevel"/>
    <w:tmpl w:val="F574E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33B31D5B"/>
    <w:multiLevelType w:val="multilevel"/>
    <w:tmpl w:val="CCA6A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34097414"/>
    <w:multiLevelType w:val="multilevel"/>
    <w:tmpl w:val="C280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34141942"/>
    <w:multiLevelType w:val="multilevel"/>
    <w:tmpl w:val="5DA85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34166634"/>
    <w:multiLevelType w:val="multilevel"/>
    <w:tmpl w:val="6DA4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34224321"/>
    <w:multiLevelType w:val="multilevel"/>
    <w:tmpl w:val="340E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34637134"/>
    <w:multiLevelType w:val="multilevel"/>
    <w:tmpl w:val="2EE68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348468C8"/>
    <w:multiLevelType w:val="multilevel"/>
    <w:tmpl w:val="1CBE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34CA5DF6"/>
    <w:multiLevelType w:val="multilevel"/>
    <w:tmpl w:val="D55EF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34EB549E"/>
    <w:multiLevelType w:val="multilevel"/>
    <w:tmpl w:val="F6A0E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35147380"/>
    <w:multiLevelType w:val="multilevel"/>
    <w:tmpl w:val="6D166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357B5D1E"/>
    <w:multiLevelType w:val="multilevel"/>
    <w:tmpl w:val="209C4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35DB3E22"/>
    <w:multiLevelType w:val="multilevel"/>
    <w:tmpl w:val="C9EE5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36052144"/>
    <w:multiLevelType w:val="multilevel"/>
    <w:tmpl w:val="A8E6F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36175B08"/>
    <w:multiLevelType w:val="multilevel"/>
    <w:tmpl w:val="223A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361D22A2"/>
    <w:multiLevelType w:val="multilevel"/>
    <w:tmpl w:val="B598F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36201C63"/>
    <w:multiLevelType w:val="multilevel"/>
    <w:tmpl w:val="92A6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366B74B0"/>
    <w:multiLevelType w:val="multilevel"/>
    <w:tmpl w:val="C5A4C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368956F6"/>
    <w:multiLevelType w:val="multilevel"/>
    <w:tmpl w:val="AE382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36E37140"/>
    <w:multiLevelType w:val="multilevel"/>
    <w:tmpl w:val="D05A9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37672855"/>
    <w:multiLevelType w:val="multilevel"/>
    <w:tmpl w:val="F5BCD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37A858F6"/>
    <w:multiLevelType w:val="multilevel"/>
    <w:tmpl w:val="20747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37AE3CE7"/>
    <w:multiLevelType w:val="multilevel"/>
    <w:tmpl w:val="6122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37C24405"/>
    <w:multiLevelType w:val="multilevel"/>
    <w:tmpl w:val="6DB42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37D05CC8"/>
    <w:multiLevelType w:val="multilevel"/>
    <w:tmpl w:val="55EA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37E80274"/>
    <w:multiLevelType w:val="multilevel"/>
    <w:tmpl w:val="BAACE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382E79AA"/>
    <w:multiLevelType w:val="multilevel"/>
    <w:tmpl w:val="7400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387E6AC2"/>
    <w:multiLevelType w:val="multilevel"/>
    <w:tmpl w:val="A9CC9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390359AB"/>
    <w:multiLevelType w:val="multilevel"/>
    <w:tmpl w:val="70D6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39315684"/>
    <w:multiLevelType w:val="multilevel"/>
    <w:tmpl w:val="85301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39A41108"/>
    <w:multiLevelType w:val="multilevel"/>
    <w:tmpl w:val="2214B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39CD2C3C"/>
    <w:multiLevelType w:val="multilevel"/>
    <w:tmpl w:val="8FBCC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3A2D0406"/>
    <w:multiLevelType w:val="multilevel"/>
    <w:tmpl w:val="2C089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3A580DA9"/>
    <w:multiLevelType w:val="multilevel"/>
    <w:tmpl w:val="76BA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3A866F2D"/>
    <w:multiLevelType w:val="multilevel"/>
    <w:tmpl w:val="CE66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3ACD10F7"/>
    <w:multiLevelType w:val="multilevel"/>
    <w:tmpl w:val="02B43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3B0C7222"/>
    <w:multiLevelType w:val="multilevel"/>
    <w:tmpl w:val="9D122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3B920848"/>
    <w:multiLevelType w:val="multilevel"/>
    <w:tmpl w:val="DD6C0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3B934793"/>
    <w:multiLevelType w:val="multilevel"/>
    <w:tmpl w:val="12C68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3BA202F2"/>
    <w:multiLevelType w:val="multilevel"/>
    <w:tmpl w:val="6060D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3BA43C79"/>
    <w:multiLevelType w:val="multilevel"/>
    <w:tmpl w:val="7826D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3BA57060"/>
    <w:multiLevelType w:val="multilevel"/>
    <w:tmpl w:val="A2869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3BFC787C"/>
    <w:multiLevelType w:val="multilevel"/>
    <w:tmpl w:val="F0A6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3C1A729B"/>
    <w:multiLevelType w:val="multilevel"/>
    <w:tmpl w:val="D586E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3C3E56F8"/>
    <w:multiLevelType w:val="multilevel"/>
    <w:tmpl w:val="602A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3C567E9F"/>
    <w:multiLevelType w:val="multilevel"/>
    <w:tmpl w:val="C4EAC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3C6B282D"/>
    <w:multiLevelType w:val="multilevel"/>
    <w:tmpl w:val="F9167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3C927CB4"/>
    <w:multiLevelType w:val="multilevel"/>
    <w:tmpl w:val="D4D68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3C9A22EF"/>
    <w:multiLevelType w:val="multilevel"/>
    <w:tmpl w:val="A162B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3D39789A"/>
    <w:multiLevelType w:val="multilevel"/>
    <w:tmpl w:val="002E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3DA40A5A"/>
    <w:multiLevelType w:val="multilevel"/>
    <w:tmpl w:val="8216F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3DF238EA"/>
    <w:multiLevelType w:val="multilevel"/>
    <w:tmpl w:val="69B48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3E685670"/>
    <w:multiLevelType w:val="multilevel"/>
    <w:tmpl w:val="96EC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3E730AFB"/>
    <w:multiLevelType w:val="multilevel"/>
    <w:tmpl w:val="D714A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3E8B18A3"/>
    <w:multiLevelType w:val="multilevel"/>
    <w:tmpl w:val="934A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3EA21CFE"/>
    <w:multiLevelType w:val="multilevel"/>
    <w:tmpl w:val="C504A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3EDF4210"/>
    <w:multiLevelType w:val="multilevel"/>
    <w:tmpl w:val="6222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3F461B65"/>
    <w:multiLevelType w:val="multilevel"/>
    <w:tmpl w:val="64BAA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3F5A2DC0"/>
    <w:multiLevelType w:val="multilevel"/>
    <w:tmpl w:val="8FB6A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3F6C499A"/>
    <w:multiLevelType w:val="multilevel"/>
    <w:tmpl w:val="C62E8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3FC93F85"/>
    <w:multiLevelType w:val="multilevel"/>
    <w:tmpl w:val="0FB60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3FCE7527"/>
    <w:multiLevelType w:val="multilevel"/>
    <w:tmpl w:val="3EB2A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3FDA50CD"/>
    <w:multiLevelType w:val="multilevel"/>
    <w:tmpl w:val="1898F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3FE97FE5"/>
    <w:multiLevelType w:val="multilevel"/>
    <w:tmpl w:val="7236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3FF85DA2"/>
    <w:multiLevelType w:val="multilevel"/>
    <w:tmpl w:val="B2864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401E0ACB"/>
    <w:multiLevelType w:val="multilevel"/>
    <w:tmpl w:val="8C263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405373BB"/>
    <w:multiLevelType w:val="multilevel"/>
    <w:tmpl w:val="615A2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411F7CF8"/>
    <w:multiLevelType w:val="multilevel"/>
    <w:tmpl w:val="2350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412207FD"/>
    <w:multiLevelType w:val="multilevel"/>
    <w:tmpl w:val="30C69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41691CFD"/>
    <w:multiLevelType w:val="multilevel"/>
    <w:tmpl w:val="77F42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41731FA6"/>
    <w:multiLevelType w:val="multilevel"/>
    <w:tmpl w:val="9C8C2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41A5287A"/>
    <w:multiLevelType w:val="multilevel"/>
    <w:tmpl w:val="007C0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41B73D1F"/>
    <w:multiLevelType w:val="multilevel"/>
    <w:tmpl w:val="FE42D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41D54B16"/>
    <w:multiLevelType w:val="multilevel"/>
    <w:tmpl w:val="B6463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41E40566"/>
    <w:multiLevelType w:val="multilevel"/>
    <w:tmpl w:val="9D648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421265FB"/>
    <w:multiLevelType w:val="multilevel"/>
    <w:tmpl w:val="48569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4238336E"/>
    <w:multiLevelType w:val="multilevel"/>
    <w:tmpl w:val="7D0A4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428F20B7"/>
    <w:multiLevelType w:val="multilevel"/>
    <w:tmpl w:val="A874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42950CAC"/>
    <w:multiLevelType w:val="multilevel"/>
    <w:tmpl w:val="CEBC8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42B02480"/>
    <w:multiLevelType w:val="multilevel"/>
    <w:tmpl w:val="E1BC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42BC6456"/>
    <w:multiLevelType w:val="multilevel"/>
    <w:tmpl w:val="E902A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433460BE"/>
    <w:multiLevelType w:val="multilevel"/>
    <w:tmpl w:val="3F1C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43387275"/>
    <w:multiLevelType w:val="multilevel"/>
    <w:tmpl w:val="7F36A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433D3FAA"/>
    <w:multiLevelType w:val="multilevel"/>
    <w:tmpl w:val="1D26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435004A6"/>
    <w:multiLevelType w:val="multilevel"/>
    <w:tmpl w:val="2B9E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43A4359A"/>
    <w:multiLevelType w:val="multilevel"/>
    <w:tmpl w:val="1F382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43BB2865"/>
    <w:multiLevelType w:val="multilevel"/>
    <w:tmpl w:val="D160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44302700"/>
    <w:multiLevelType w:val="multilevel"/>
    <w:tmpl w:val="B6DE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44B80246"/>
    <w:multiLevelType w:val="multilevel"/>
    <w:tmpl w:val="B100C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44C85F33"/>
    <w:multiLevelType w:val="multilevel"/>
    <w:tmpl w:val="CD827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44C920F2"/>
    <w:multiLevelType w:val="multilevel"/>
    <w:tmpl w:val="2E8A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44D56213"/>
    <w:multiLevelType w:val="multilevel"/>
    <w:tmpl w:val="668A4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45367138"/>
    <w:multiLevelType w:val="multilevel"/>
    <w:tmpl w:val="9634D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45A04F07"/>
    <w:multiLevelType w:val="multilevel"/>
    <w:tmpl w:val="F0327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45B315A5"/>
    <w:multiLevelType w:val="multilevel"/>
    <w:tmpl w:val="065A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45BB67A9"/>
    <w:multiLevelType w:val="multilevel"/>
    <w:tmpl w:val="09EA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45D67908"/>
    <w:multiLevelType w:val="multilevel"/>
    <w:tmpl w:val="E6084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4610282B"/>
    <w:multiLevelType w:val="multilevel"/>
    <w:tmpl w:val="428C6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461D7978"/>
    <w:multiLevelType w:val="multilevel"/>
    <w:tmpl w:val="6C5A3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46375C25"/>
    <w:multiLevelType w:val="multilevel"/>
    <w:tmpl w:val="72405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46392ACD"/>
    <w:multiLevelType w:val="multilevel"/>
    <w:tmpl w:val="6CF46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46A1487F"/>
    <w:multiLevelType w:val="multilevel"/>
    <w:tmpl w:val="DF76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46DA5677"/>
    <w:multiLevelType w:val="multilevel"/>
    <w:tmpl w:val="B8D2E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46E50859"/>
    <w:multiLevelType w:val="multilevel"/>
    <w:tmpl w:val="DBE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4745622C"/>
    <w:multiLevelType w:val="multilevel"/>
    <w:tmpl w:val="DED87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4747258F"/>
    <w:multiLevelType w:val="multilevel"/>
    <w:tmpl w:val="3BE89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47486057"/>
    <w:multiLevelType w:val="multilevel"/>
    <w:tmpl w:val="505E7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47A075BF"/>
    <w:multiLevelType w:val="multilevel"/>
    <w:tmpl w:val="CDA60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47A25A1B"/>
    <w:multiLevelType w:val="multilevel"/>
    <w:tmpl w:val="207C8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47D509F2"/>
    <w:multiLevelType w:val="multilevel"/>
    <w:tmpl w:val="578C2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48147541"/>
    <w:multiLevelType w:val="multilevel"/>
    <w:tmpl w:val="36D02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482D1B8A"/>
    <w:multiLevelType w:val="multilevel"/>
    <w:tmpl w:val="6DAC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4856485A"/>
    <w:multiLevelType w:val="multilevel"/>
    <w:tmpl w:val="B6D81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48646061"/>
    <w:multiLevelType w:val="multilevel"/>
    <w:tmpl w:val="8414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4874532F"/>
    <w:multiLevelType w:val="multilevel"/>
    <w:tmpl w:val="18A86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48E65659"/>
    <w:multiLevelType w:val="multilevel"/>
    <w:tmpl w:val="B964D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48FB164F"/>
    <w:multiLevelType w:val="multilevel"/>
    <w:tmpl w:val="1D64C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494D63D5"/>
    <w:multiLevelType w:val="multilevel"/>
    <w:tmpl w:val="4434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494F2EC4"/>
    <w:multiLevelType w:val="multilevel"/>
    <w:tmpl w:val="92D2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495C092E"/>
    <w:multiLevelType w:val="multilevel"/>
    <w:tmpl w:val="DB74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497372E4"/>
    <w:multiLevelType w:val="multilevel"/>
    <w:tmpl w:val="B2701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499060A5"/>
    <w:multiLevelType w:val="multilevel"/>
    <w:tmpl w:val="E8D6F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499E7829"/>
    <w:multiLevelType w:val="multilevel"/>
    <w:tmpl w:val="1B620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49C85283"/>
    <w:multiLevelType w:val="multilevel"/>
    <w:tmpl w:val="591CD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49E3557D"/>
    <w:multiLevelType w:val="multilevel"/>
    <w:tmpl w:val="A70A9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4A130079"/>
    <w:multiLevelType w:val="multilevel"/>
    <w:tmpl w:val="7F0ED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4A403C63"/>
    <w:multiLevelType w:val="multilevel"/>
    <w:tmpl w:val="9FF4C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4A834D20"/>
    <w:multiLevelType w:val="multilevel"/>
    <w:tmpl w:val="EF36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4AB5590F"/>
    <w:multiLevelType w:val="multilevel"/>
    <w:tmpl w:val="AC8A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4AC537EB"/>
    <w:multiLevelType w:val="multilevel"/>
    <w:tmpl w:val="F04E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4AC82953"/>
    <w:multiLevelType w:val="multilevel"/>
    <w:tmpl w:val="3BD60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4B541EB0"/>
    <w:multiLevelType w:val="multilevel"/>
    <w:tmpl w:val="0E2E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4B8B6051"/>
    <w:multiLevelType w:val="multilevel"/>
    <w:tmpl w:val="7C9A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4BA131D7"/>
    <w:multiLevelType w:val="multilevel"/>
    <w:tmpl w:val="82463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4BB060FB"/>
    <w:multiLevelType w:val="multilevel"/>
    <w:tmpl w:val="6E726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4BBD4BA3"/>
    <w:multiLevelType w:val="multilevel"/>
    <w:tmpl w:val="C0C60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4BC76535"/>
    <w:multiLevelType w:val="multilevel"/>
    <w:tmpl w:val="E98C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4BDA3F8F"/>
    <w:multiLevelType w:val="multilevel"/>
    <w:tmpl w:val="33467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4C301D47"/>
    <w:multiLevelType w:val="multilevel"/>
    <w:tmpl w:val="D5104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4C76058B"/>
    <w:multiLevelType w:val="multilevel"/>
    <w:tmpl w:val="B1F0B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4CB574A9"/>
    <w:multiLevelType w:val="multilevel"/>
    <w:tmpl w:val="6D500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4CD423C5"/>
    <w:multiLevelType w:val="multilevel"/>
    <w:tmpl w:val="EF9A8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4CED5CBD"/>
    <w:multiLevelType w:val="multilevel"/>
    <w:tmpl w:val="2BF85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4D737A1E"/>
    <w:multiLevelType w:val="multilevel"/>
    <w:tmpl w:val="3940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4D7D7D72"/>
    <w:multiLevelType w:val="multilevel"/>
    <w:tmpl w:val="994A3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4D950709"/>
    <w:multiLevelType w:val="multilevel"/>
    <w:tmpl w:val="43DC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4DC37D2F"/>
    <w:multiLevelType w:val="multilevel"/>
    <w:tmpl w:val="B50E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4DDC2EA1"/>
    <w:multiLevelType w:val="multilevel"/>
    <w:tmpl w:val="094E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4E026A89"/>
    <w:multiLevelType w:val="multilevel"/>
    <w:tmpl w:val="D57EC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4E31767F"/>
    <w:multiLevelType w:val="multilevel"/>
    <w:tmpl w:val="6BD2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4EA25B35"/>
    <w:multiLevelType w:val="hybridMultilevel"/>
    <w:tmpl w:val="8A460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9" w15:restartNumberingAfterBreak="0">
    <w:nsid w:val="4EC0517D"/>
    <w:multiLevelType w:val="multilevel"/>
    <w:tmpl w:val="02B40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4EC8173A"/>
    <w:multiLevelType w:val="multilevel"/>
    <w:tmpl w:val="9EEA2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4ED16312"/>
    <w:multiLevelType w:val="multilevel"/>
    <w:tmpl w:val="DD300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4EEA3302"/>
    <w:multiLevelType w:val="multilevel"/>
    <w:tmpl w:val="3280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4F1A55E8"/>
    <w:multiLevelType w:val="multilevel"/>
    <w:tmpl w:val="F398A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4F205573"/>
    <w:multiLevelType w:val="multilevel"/>
    <w:tmpl w:val="E7647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4F5D6CE8"/>
    <w:multiLevelType w:val="multilevel"/>
    <w:tmpl w:val="85A0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4FA76FBB"/>
    <w:multiLevelType w:val="multilevel"/>
    <w:tmpl w:val="443E8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4FAE05F3"/>
    <w:multiLevelType w:val="multilevel"/>
    <w:tmpl w:val="BC08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4FC4462C"/>
    <w:multiLevelType w:val="multilevel"/>
    <w:tmpl w:val="73448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4FD276F7"/>
    <w:multiLevelType w:val="multilevel"/>
    <w:tmpl w:val="61D6C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501913F3"/>
    <w:multiLevelType w:val="multilevel"/>
    <w:tmpl w:val="21980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5076755E"/>
    <w:multiLevelType w:val="multilevel"/>
    <w:tmpl w:val="B25C0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508F347B"/>
    <w:multiLevelType w:val="multilevel"/>
    <w:tmpl w:val="455A0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514A498F"/>
    <w:multiLevelType w:val="multilevel"/>
    <w:tmpl w:val="5FD4C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517004D1"/>
    <w:multiLevelType w:val="multilevel"/>
    <w:tmpl w:val="DE70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51BB2962"/>
    <w:multiLevelType w:val="multilevel"/>
    <w:tmpl w:val="B50E6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523514E5"/>
    <w:multiLevelType w:val="multilevel"/>
    <w:tmpl w:val="8B720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524C78B6"/>
    <w:multiLevelType w:val="multilevel"/>
    <w:tmpl w:val="5EE8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527631CE"/>
    <w:multiLevelType w:val="multilevel"/>
    <w:tmpl w:val="C85C2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52972AE2"/>
    <w:multiLevelType w:val="multilevel"/>
    <w:tmpl w:val="95FA2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52C0543B"/>
    <w:multiLevelType w:val="multilevel"/>
    <w:tmpl w:val="677A0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53344649"/>
    <w:multiLevelType w:val="multilevel"/>
    <w:tmpl w:val="4CA48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53831593"/>
    <w:multiLevelType w:val="multilevel"/>
    <w:tmpl w:val="9CD8B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53896E02"/>
    <w:multiLevelType w:val="multilevel"/>
    <w:tmpl w:val="1254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53C20F37"/>
    <w:multiLevelType w:val="multilevel"/>
    <w:tmpl w:val="AE8E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542712E6"/>
    <w:multiLevelType w:val="multilevel"/>
    <w:tmpl w:val="601C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54813024"/>
    <w:multiLevelType w:val="multilevel"/>
    <w:tmpl w:val="12524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548651E7"/>
    <w:multiLevelType w:val="multilevel"/>
    <w:tmpl w:val="926A6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5496407F"/>
    <w:multiLevelType w:val="multilevel"/>
    <w:tmpl w:val="067C2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54B6118F"/>
    <w:multiLevelType w:val="multilevel"/>
    <w:tmpl w:val="ABC09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54D07C4B"/>
    <w:multiLevelType w:val="multilevel"/>
    <w:tmpl w:val="16F4E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54EE009F"/>
    <w:multiLevelType w:val="multilevel"/>
    <w:tmpl w:val="26E69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5502719D"/>
    <w:multiLevelType w:val="hybridMultilevel"/>
    <w:tmpl w:val="E1924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3" w15:restartNumberingAfterBreak="0">
    <w:nsid w:val="550D15A0"/>
    <w:multiLevelType w:val="multilevel"/>
    <w:tmpl w:val="BC1AB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552358DE"/>
    <w:multiLevelType w:val="multilevel"/>
    <w:tmpl w:val="F48A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555743C6"/>
    <w:multiLevelType w:val="multilevel"/>
    <w:tmpl w:val="7A50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55776BE7"/>
    <w:multiLevelType w:val="multilevel"/>
    <w:tmpl w:val="7CD45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55822485"/>
    <w:multiLevelType w:val="multilevel"/>
    <w:tmpl w:val="8898B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55B250AF"/>
    <w:multiLevelType w:val="multilevel"/>
    <w:tmpl w:val="2F8ED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55CE0E3F"/>
    <w:multiLevelType w:val="multilevel"/>
    <w:tmpl w:val="8E68C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55ED2528"/>
    <w:multiLevelType w:val="multilevel"/>
    <w:tmpl w:val="5614C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55EE4802"/>
    <w:multiLevelType w:val="multilevel"/>
    <w:tmpl w:val="5D1E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562F1569"/>
    <w:multiLevelType w:val="multilevel"/>
    <w:tmpl w:val="3D82E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565F47C2"/>
    <w:multiLevelType w:val="multilevel"/>
    <w:tmpl w:val="5E6AA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567641E7"/>
    <w:multiLevelType w:val="multilevel"/>
    <w:tmpl w:val="19FA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56815EA6"/>
    <w:multiLevelType w:val="multilevel"/>
    <w:tmpl w:val="8514E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56EA1CA4"/>
    <w:multiLevelType w:val="multilevel"/>
    <w:tmpl w:val="04FEF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57312ABB"/>
    <w:multiLevelType w:val="multilevel"/>
    <w:tmpl w:val="FAF6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574F3DD2"/>
    <w:multiLevelType w:val="multilevel"/>
    <w:tmpl w:val="CE3C5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57B62D06"/>
    <w:multiLevelType w:val="multilevel"/>
    <w:tmpl w:val="E540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57C73C67"/>
    <w:multiLevelType w:val="multilevel"/>
    <w:tmpl w:val="06BCC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57C9728A"/>
    <w:multiLevelType w:val="multilevel"/>
    <w:tmpl w:val="EBACE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57D07EBB"/>
    <w:multiLevelType w:val="multilevel"/>
    <w:tmpl w:val="23189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57F17109"/>
    <w:multiLevelType w:val="multilevel"/>
    <w:tmpl w:val="79C4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58127844"/>
    <w:multiLevelType w:val="multilevel"/>
    <w:tmpl w:val="2EC49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58307AD1"/>
    <w:multiLevelType w:val="multilevel"/>
    <w:tmpl w:val="E956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58806027"/>
    <w:multiLevelType w:val="multilevel"/>
    <w:tmpl w:val="16CCF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58AB60CE"/>
    <w:multiLevelType w:val="multilevel"/>
    <w:tmpl w:val="FA2C2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58CD0778"/>
    <w:multiLevelType w:val="multilevel"/>
    <w:tmpl w:val="65E8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591F3627"/>
    <w:multiLevelType w:val="multilevel"/>
    <w:tmpl w:val="84C2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592D52E9"/>
    <w:multiLevelType w:val="multilevel"/>
    <w:tmpl w:val="11E49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59473446"/>
    <w:multiLevelType w:val="multilevel"/>
    <w:tmpl w:val="3B8E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594E4D84"/>
    <w:multiLevelType w:val="multilevel"/>
    <w:tmpl w:val="30A4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599A25CD"/>
    <w:multiLevelType w:val="multilevel"/>
    <w:tmpl w:val="DB643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59E15899"/>
    <w:multiLevelType w:val="multilevel"/>
    <w:tmpl w:val="4D32D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59E43AE9"/>
    <w:multiLevelType w:val="multilevel"/>
    <w:tmpl w:val="5B2C1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59F27392"/>
    <w:multiLevelType w:val="multilevel"/>
    <w:tmpl w:val="17BA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59FD76F7"/>
    <w:multiLevelType w:val="multilevel"/>
    <w:tmpl w:val="82A8E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5A3C00E6"/>
    <w:multiLevelType w:val="multilevel"/>
    <w:tmpl w:val="4D66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5A6D4218"/>
    <w:multiLevelType w:val="multilevel"/>
    <w:tmpl w:val="85D6F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5A8A1F13"/>
    <w:multiLevelType w:val="multilevel"/>
    <w:tmpl w:val="B4629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5AA95F01"/>
    <w:multiLevelType w:val="multilevel"/>
    <w:tmpl w:val="CF3E3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5AE01130"/>
    <w:multiLevelType w:val="multilevel"/>
    <w:tmpl w:val="0986B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5AE6629B"/>
    <w:multiLevelType w:val="multilevel"/>
    <w:tmpl w:val="2D4AE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5AEE1552"/>
    <w:multiLevelType w:val="multilevel"/>
    <w:tmpl w:val="53369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5B0F0957"/>
    <w:multiLevelType w:val="multilevel"/>
    <w:tmpl w:val="F230A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5B0F164D"/>
    <w:multiLevelType w:val="multilevel"/>
    <w:tmpl w:val="803CE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5B3B3753"/>
    <w:multiLevelType w:val="multilevel"/>
    <w:tmpl w:val="57C47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5B5B68D2"/>
    <w:multiLevelType w:val="multilevel"/>
    <w:tmpl w:val="00B6A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5B837008"/>
    <w:multiLevelType w:val="multilevel"/>
    <w:tmpl w:val="6106C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5BB321FE"/>
    <w:multiLevelType w:val="multilevel"/>
    <w:tmpl w:val="AE685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5BC26399"/>
    <w:multiLevelType w:val="multilevel"/>
    <w:tmpl w:val="81EA5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5BCC64B4"/>
    <w:multiLevelType w:val="multilevel"/>
    <w:tmpl w:val="33989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5BF87190"/>
    <w:multiLevelType w:val="multilevel"/>
    <w:tmpl w:val="F066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5C380AB2"/>
    <w:multiLevelType w:val="multilevel"/>
    <w:tmpl w:val="E3082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5C8B1245"/>
    <w:multiLevelType w:val="multilevel"/>
    <w:tmpl w:val="4BBCC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5C98021E"/>
    <w:multiLevelType w:val="multilevel"/>
    <w:tmpl w:val="E572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5CAA2D1A"/>
    <w:multiLevelType w:val="multilevel"/>
    <w:tmpl w:val="1236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5CBB2AA6"/>
    <w:multiLevelType w:val="multilevel"/>
    <w:tmpl w:val="96D6F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5CC112D7"/>
    <w:multiLevelType w:val="multilevel"/>
    <w:tmpl w:val="04442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5D0A0451"/>
    <w:multiLevelType w:val="multilevel"/>
    <w:tmpl w:val="A1A81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5D5312DC"/>
    <w:multiLevelType w:val="multilevel"/>
    <w:tmpl w:val="82628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5D943062"/>
    <w:multiLevelType w:val="multilevel"/>
    <w:tmpl w:val="B59C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5D9C7041"/>
    <w:multiLevelType w:val="multilevel"/>
    <w:tmpl w:val="667C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5DAE1933"/>
    <w:multiLevelType w:val="multilevel"/>
    <w:tmpl w:val="DEE8F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5DF601FB"/>
    <w:multiLevelType w:val="multilevel"/>
    <w:tmpl w:val="3864B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5E035B2B"/>
    <w:multiLevelType w:val="multilevel"/>
    <w:tmpl w:val="B2FE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5E326B04"/>
    <w:multiLevelType w:val="multilevel"/>
    <w:tmpl w:val="A9C44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5E467294"/>
    <w:multiLevelType w:val="multilevel"/>
    <w:tmpl w:val="DBE6A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5EA775F2"/>
    <w:multiLevelType w:val="multilevel"/>
    <w:tmpl w:val="13E6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5EDF48FF"/>
    <w:multiLevelType w:val="multilevel"/>
    <w:tmpl w:val="4B824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5F574A9E"/>
    <w:multiLevelType w:val="multilevel"/>
    <w:tmpl w:val="A5C4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5FC02048"/>
    <w:multiLevelType w:val="multilevel"/>
    <w:tmpl w:val="465C8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5FC30EFD"/>
    <w:multiLevelType w:val="multilevel"/>
    <w:tmpl w:val="7298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5FF05593"/>
    <w:multiLevelType w:val="multilevel"/>
    <w:tmpl w:val="68248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5FFB5FF1"/>
    <w:multiLevelType w:val="multilevel"/>
    <w:tmpl w:val="C95EB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60056C4C"/>
    <w:multiLevelType w:val="multilevel"/>
    <w:tmpl w:val="DEFE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60600AF8"/>
    <w:multiLevelType w:val="multilevel"/>
    <w:tmpl w:val="F64C6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60C826F7"/>
    <w:multiLevelType w:val="multilevel"/>
    <w:tmpl w:val="F66E7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60E50DDA"/>
    <w:multiLevelType w:val="multilevel"/>
    <w:tmpl w:val="1E6E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60EC085A"/>
    <w:multiLevelType w:val="multilevel"/>
    <w:tmpl w:val="0B20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610E2084"/>
    <w:multiLevelType w:val="multilevel"/>
    <w:tmpl w:val="34447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613F772B"/>
    <w:multiLevelType w:val="multilevel"/>
    <w:tmpl w:val="F4A62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614274CE"/>
    <w:multiLevelType w:val="multilevel"/>
    <w:tmpl w:val="AE102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616B0B79"/>
    <w:multiLevelType w:val="multilevel"/>
    <w:tmpl w:val="A0963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61BA78F7"/>
    <w:multiLevelType w:val="multilevel"/>
    <w:tmpl w:val="FD24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61CA4A1C"/>
    <w:multiLevelType w:val="multilevel"/>
    <w:tmpl w:val="A4109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61FB3244"/>
    <w:multiLevelType w:val="multilevel"/>
    <w:tmpl w:val="5134C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62714FFA"/>
    <w:multiLevelType w:val="multilevel"/>
    <w:tmpl w:val="C1C0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628A18AE"/>
    <w:multiLevelType w:val="multilevel"/>
    <w:tmpl w:val="E77C0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63186E24"/>
    <w:multiLevelType w:val="multilevel"/>
    <w:tmpl w:val="3B0A7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6333792C"/>
    <w:multiLevelType w:val="multilevel"/>
    <w:tmpl w:val="D2DA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63382254"/>
    <w:multiLevelType w:val="multilevel"/>
    <w:tmpl w:val="386C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63557D6A"/>
    <w:multiLevelType w:val="multilevel"/>
    <w:tmpl w:val="3B689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63627E82"/>
    <w:multiLevelType w:val="multilevel"/>
    <w:tmpl w:val="4AF27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63B56357"/>
    <w:multiLevelType w:val="multilevel"/>
    <w:tmpl w:val="BE66D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63DD678A"/>
    <w:multiLevelType w:val="multilevel"/>
    <w:tmpl w:val="B4C47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64276A5B"/>
    <w:multiLevelType w:val="multilevel"/>
    <w:tmpl w:val="C078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642C32AE"/>
    <w:multiLevelType w:val="multilevel"/>
    <w:tmpl w:val="077EE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643760B7"/>
    <w:multiLevelType w:val="multilevel"/>
    <w:tmpl w:val="1FE4D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647E0BBD"/>
    <w:multiLevelType w:val="multilevel"/>
    <w:tmpl w:val="F4D65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64E169E8"/>
    <w:multiLevelType w:val="multilevel"/>
    <w:tmpl w:val="8BFA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652E71E8"/>
    <w:multiLevelType w:val="multilevel"/>
    <w:tmpl w:val="4860F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65622B15"/>
    <w:multiLevelType w:val="multilevel"/>
    <w:tmpl w:val="DE08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65954CBD"/>
    <w:multiLevelType w:val="multilevel"/>
    <w:tmpl w:val="84FE7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65D43AAA"/>
    <w:multiLevelType w:val="multilevel"/>
    <w:tmpl w:val="86E4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65D56FE9"/>
    <w:multiLevelType w:val="multilevel"/>
    <w:tmpl w:val="164A8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669126F6"/>
    <w:multiLevelType w:val="multilevel"/>
    <w:tmpl w:val="DC621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66DA00AE"/>
    <w:multiLevelType w:val="multilevel"/>
    <w:tmpl w:val="A8EE3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66E76850"/>
    <w:multiLevelType w:val="multilevel"/>
    <w:tmpl w:val="361A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673B7E88"/>
    <w:multiLevelType w:val="multilevel"/>
    <w:tmpl w:val="E84A1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673C2FA5"/>
    <w:multiLevelType w:val="multilevel"/>
    <w:tmpl w:val="0E78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675E5EE2"/>
    <w:multiLevelType w:val="multilevel"/>
    <w:tmpl w:val="83B2A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6792293C"/>
    <w:multiLevelType w:val="multilevel"/>
    <w:tmpl w:val="3768D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67B56448"/>
    <w:multiLevelType w:val="multilevel"/>
    <w:tmpl w:val="B6D45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67BA20AE"/>
    <w:multiLevelType w:val="multilevel"/>
    <w:tmpl w:val="C47C7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6817004E"/>
    <w:multiLevelType w:val="multilevel"/>
    <w:tmpl w:val="AB04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686402F6"/>
    <w:multiLevelType w:val="multilevel"/>
    <w:tmpl w:val="75D4D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687B0C22"/>
    <w:multiLevelType w:val="multilevel"/>
    <w:tmpl w:val="59B62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68833861"/>
    <w:multiLevelType w:val="multilevel"/>
    <w:tmpl w:val="5F907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68B41D54"/>
    <w:multiLevelType w:val="multilevel"/>
    <w:tmpl w:val="C7746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68CC27D5"/>
    <w:multiLevelType w:val="multilevel"/>
    <w:tmpl w:val="83D65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68E27D58"/>
    <w:multiLevelType w:val="multilevel"/>
    <w:tmpl w:val="DE4E1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68F6732E"/>
    <w:multiLevelType w:val="multilevel"/>
    <w:tmpl w:val="18607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68F8503D"/>
    <w:multiLevelType w:val="multilevel"/>
    <w:tmpl w:val="E91C5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68FF43FE"/>
    <w:multiLevelType w:val="multilevel"/>
    <w:tmpl w:val="6A769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690A0267"/>
    <w:multiLevelType w:val="multilevel"/>
    <w:tmpl w:val="B76E9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69330E51"/>
    <w:multiLevelType w:val="multilevel"/>
    <w:tmpl w:val="B3124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69460140"/>
    <w:multiLevelType w:val="multilevel"/>
    <w:tmpl w:val="28BAF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694D6CBA"/>
    <w:multiLevelType w:val="multilevel"/>
    <w:tmpl w:val="E236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696A5A45"/>
    <w:multiLevelType w:val="multilevel"/>
    <w:tmpl w:val="B3C8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69995AEC"/>
    <w:multiLevelType w:val="multilevel"/>
    <w:tmpl w:val="D34ED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69C32023"/>
    <w:multiLevelType w:val="multilevel"/>
    <w:tmpl w:val="268C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69CA31AB"/>
    <w:multiLevelType w:val="multilevel"/>
    <w:tmpl w:val="4D56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69E24D0C"/>
    <w:multiLevelType w:val="multilevel"/>
    <w:tmpl w:val="321A6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6A046FBA"/>
    <w:multiLevelType w:val="multilevel"/>
    <w:tmpl w:val="F3C8F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6A3553B5"/>
    <w:multiLevelType w:val="multilevel"/>
    <w:tmpl w:val="30F4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6A4111A4"/>
    <w:multiLevelType w:val="multilevel"/>
    <w:tmpl w:val="CE3A3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6A6C104E"/>
    <w:multiLevelType w:val="multilevel"/>
    <w:tmpl w:val="6FD47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6A866D33"/>
    <w:multiLevelType w:val="multilevel"/>
    <w:tmpl w:val="3D4E4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6A8A01B5"/>
    <w:multiLevelType w:val="multilevel"/>
    <w:tmpl w:val="71E00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6AA17087"/>
    <w:multiLevelType w:val="multilevel"/>
    <w:tmpl w:val="61FA1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6AAB5D54"/>
    <w:multiLevelType w:val="multilevel"/>
    <w:tmpl w:val="3392D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6AC30240"/>
    <w:multiLevelType w:val="multilevel"/>
    <w:tmpl w:val="1F7E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6ACA1E28"/>
    <w:multiLevelType w:val="multilevel"/>
    <w:tmpl w:val="28FE1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6B137AB4"/>
    <w:multiLevelType w:val="multilevel"/>
    <w:tmpl w:val="5CB4D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6B420C4F"/>
    <w:multiLevelType w:val="multilevel"/>
    <w:tmpl w:val="ED84A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6BAF57D4"/>
    <w:multiLevelType w:val="multilevel"/>
    <w:tmpl w:val="3208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6BB41FDF"/>
    <w:multiLevelType w:val="multilevel"/>
    <w:tmpl w:val="F15C0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6BB66354"/>
    <w:multiLevelType w:val="multilevel"/>
    <w:tmpl w:val="C088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6BC64776"/>
    <w:multiLevelType w:val="multilevel"/>
    <w:tmpl w:val="748C8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6BFF52E7"/>
    <w:multiLevelType w:val="multilevel"/>
    <w:tmpl w:val="412E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6C2A4EC0"/>
    <w:multiLevelType w:val="multilevel"/>
    <w:tmpl w:val="E92A6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6C635682"/>
    <w:multiLevelType w:val="multilevel"/>
    <w:tmpl w:val="24D8D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6C6D53A7"/>
    <w:multiLevelType w:val="multilevel"/>
    <w:tmpl w:val="DDA6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6C72219E"/>
    <w:multiLevelType w:val="multilevel"/>
    <w:tmpl w:val="DAEC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6CB63F5A"/>
    <w:multiLevelType w:val="multilevel"/>
    <w:tmpl w:val="26723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6D244277"/>
    <w:multiLevelType w:val="multilevel"/>
    <w:tmpl w:val="47DE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6D47017F"/>
    <w:multiLevelType w:val="multilevel"/>
    <w:tmpl w:val="40BCD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6D617032"/>
    <w:multiLevelType w:val="multilevel"/>
    <w:tmpl w:val="FFFC0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6D9C53E9"/>
    <w:multiLevelType w:val="multilevel"/>
    <w:tmpl w:val="C278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6DC73AA9"/>
    <w:multiLevelType w:val="multilevel"/>
    <w:tmpl w:val="441A1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6E0D3170"/>
    <w:multiLevelType w:val="multilevel"/>
    <w:tmpl w:val="94367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6E1E5175"/>
    <w:multiLevelType w:val="multilevel"/>
    <w:tmpl w:val="98FA1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6E54593F"/>
    <w:multiLevelType w:val="multilevel"/>
    <w:tmpl w:val="F7AE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6E6E53D8"/>
    <w:multiLevelType w:val="multilevel"/>
    <w:tmpl w:val="73E4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6ED52E90"/>
    <w:multiLevelType w:val="multilevel"/>
    <w:tmpl w:val="279A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6F001305"/>
    <w:multiLevelType w:val="multilevel"/>
    <w:tmpl w:val="BE2E7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6F3B092E"/>
    <w:multiLevelType w:val="multilevel"/>
    <w:tmpl w:val="DA70B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6F8E5C51"/>
    <w:multiLevelType w:val="multilevel"/>
    <w:tmpl w:val="9DC63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6F9039DD"/>
    <w:multiLevelType w:val="multilevel"/>
    <w:tmpl w:val="22881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6FE872E6"/>
    <w:multiLevelType w:val="multilevel"/>
    <w:tmpl w:val="7E585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701B1ADF"/>
    <w:multiLevelType w:val="multilevel"/>
    <w:tmpl w:val="03869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707A3868"/>
    <w:multiLevelType w:val="multilevel"/>
    <w:tmpl w:val="7466C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4" w15:restartNumberingAfterBreak="0">
    <w:nsid w:val="70A362ED"/>
    <w:multiLevelType w:val="multilevel"/>
    <w:tmpl w:val="F1166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70D0250B"/>
    <w:multiLevelType w:val="multilevel"/>
    <w:tmpl w:val="BE22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70E71E30"/>
    <w:multiLevelType w:val="multilevel"/>
    <w:tmpl w:val="77D2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711036E5"/>
    <w:multiLevelType w:val="multilevel"/>
    <w:tmpl w:val="820EF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712C713A"/>
    <w:multiLevelType w:val="multilevel"/>
    <w:tmpl w:val="0E32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715465CE"/>
    <w:multiLevelType w:val="multilevel"/>
    <w:tmpl w:val="C56C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716F7AF4"/>
    <w:multiLevelType w:val="multilevel"/>
    <w:tmpl w:val="52365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1" w15:restartNumberingAfterBreak="0">
    <w:nsid w:val="71807A0B"/>
    <w:multiLevelType w:val="multilevel"/>
    <w:tmpl w:val="96AE3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2" w15:restartNumberingAfterBreak="0">
    <w:nsid w:val="71B9179C"/>
    <w:multiLevelType w:val="multilevel"/>
    <w:tmpl w:val="C1964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71C97913"/>
    <w:multiLevelType w:val="multilevel"/>
    <w:tmpl w:val="1CF2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71E125DF"/>
    <w:multiLevelType w:val="multilevel"/>
    <w:tmpl w:val="22209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71EB1BBE"/>
    <w:multiLevelType w:val="multilevel"/>
    <w:tmpl w:val="EE0CD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722E0FE9"/>
    <w:multiLevelType w:val="multilevel"/>
    <w:tmpl w:val="066CB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72475B47"/>
    <w:multiLevelType w:val="multilevel"/>
    <w:tmpl w:val="15CC7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72711D04"/>
    <w:multiLevelType w:val="multilevel"/>
    <w:tmpl w:val="BDCCE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72724F8E"/>
    <w:multiLevelType w:val="multilevel"/>
    <w:tmpl w:val="80DCE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727F46BF"/>
    <w:multiLevelType w:val="multilevel"/>
    <w:tmpl w:val="C294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72CA01D0"/>
    <w:multiLevelType w:val="multilevel"/>
    <w:tmpl w:val="7C904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72DC3D49"/>
    <w:multiLevelType w:val="multilevel"/>
    <w:tmpl w:val="C0922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72EE52B1"/>
    <w:multiLevelType w:val="multilevel"/>
    <w:tmpl w:val="49F81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72F56B5D"/>
    <w:multiLevelType w:val="multilevel"/>
    <w:tmpl w:val="1510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73432CB7"/>
    <w:multiLevelType w:val="multilevel"/>
    <w:tmpl w:val="2B246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73485460"/>
    <w:multiLevelType w:val="multilevel"/>
    <w:tmpl w:val="4A5E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737E6A92"/>
    <w:multiLevelType w:val="multilevel"/>
    <w:tmpl w:val="5E3EC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738D46C4"/>
    <w:multiLevelType w:val="multilevel"/>
    <w:tmpl w:val="4130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73C93B5E"/>
    <w:multiLevelType w:val="multilevel"/>
    <w:tmpl w:val="A562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73D572DC"/>
    <w:multiLevelType w:val="multilevel"/>
    <w:tmpl w:val="3F10D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74A35ED0"/>
    <w:multiLevelType w:val="multilevel"/>
    <w:tmpl w:val="217E4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74A47D07"/>
    <w:multiLevelType w:val="multilevel"/>
    <w:tmpl w:val="AF862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750801D8"/>
    <w:multiLevelType w:val="multilevel"/>
    <w:tmpl w:val="EC58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4" w15:restartNumberingAfterBreak="0">
    <w:nsid w:val="752B44A2"/>
    <w:multiLevelType w:val="multilevel"/>
    <w:tmpl w:val="6E66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75451B07"/>
    <w:multiLevelType w:val="multilevel"/>
    <w:tmpl w:val="106A2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75906BF5"/>
    <w:multiLevelType w:val="multilevel"/>
    <w:tmpl w:val="DC4E3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75B02DF3"/>
    <w:multiLevelType w:val="multilevel"/>
    <w:tmpl w:val="076A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75B502E6"/>
    <w:multiLevelType w:val="multilevel"/>
    <w:tmpl w:val="D0E6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75B85616"/>
    <w:multiLevelType w:val="multilevel"/>
    <w:tmpl w:val="BA9E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0" w15:restartNumberingAfterBreak="0">
    <w:nsid w:val="75C54D0B"/>
    <w:multiLevelType w:val="multilevel"/>
    <w:tmpl w:val="D9786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75D77B7C"/>
    <w:multiLevelType w:val="multilevel"/>
    <w:tmpl w:val="3BAA5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2" w15:restartNumberingAfterBreak="0">
    <w:nsid w:val="765037DA"/>
    <w:multiLevelType w:val="multilevel"/>
    <w:tmpl w:val="F06A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76C10FE8"/>
    <w:multiLevelType w:val="multilevel"/>
    <w:tmpl w:val="DA128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4" w15:restartNumberingAfterBreak="0">
    <w:nsid w:val="76DB0D3A"/>
    <w:multiLevelType w:val="multilevel"/>
    <w:tmpl w:val="34483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76FE2E6C"/>
    <w:multiLevelType w:val="multilevel"/>
    <w:tmpl w:val="56F68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6" w15:restartNumberingAfterBreak="0">
    <w:nsid w:val="77264F60"/>
    <w:multiLevelType w:val="multilevel"/>
    <w:tmpl w:val="B6EE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77443875"/>
    <w:multiLevelType w:val="multilevel"/>
    <w:tmpl w:val="5914D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8" w15:restartNumberingAfterBreak="0">
    <w:nsid w:val="779C5C9B"/>
    <w:multiLevelType w:val="multilevel"/>
    <w:tmpl w:val="C04CB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9" w15:restartNumberingAfterBreak="0">
    <w:nsid w:val="77F84409"/>
    <w:multiLevelType w:val="multilevel"/>
    <w:tmpl w:val="ABD22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78146511"/>
    <w:multiLevelType w:val="multilevel"/>
    <w:tmpl w:val="11D2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781935BA"/>
    <w:multiLevelType w:val="multilevel"/>
    <w:tmpl w:val="C2BE6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2" w15:restartNumberingAfterBreak="0">
    <w:nsid w:val="781E5CA9"/>
    <w:multiLevelType w:val="multilevel"/>
    <w:tmpl w:val="105E2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3" w15:restartNumberingAfterBreak="0">
    <w:nsid w:val="78250241"/>
    <w:multiLevelType w:val="multilevel"/>
    <w:tmpl w:val="42C6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7830125E"/>
    <w:multiLevelType w:val="multilevel"/>
    <w:tmpl w:val="B64AE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5" w15:restartNumberingAfterBreak="0">
    <w:nsid w:val="78BE5401"/>
    <w:multiLevelType w:val="multilevel"/>
    <w:tmpl w:val="DF08B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6" w15:restartNumberingAfterBreak="0">
    <w:nsid w:val="78D8543A"/>
    <w:multiLevelType w:val="multilevel"/>
    <w:tmpl w:val="0150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7" w15:restartNumberingAfterBreak="0">
    <w:nsid w:val="78DE1D8D"/>
    <w:multiLevelType w:val="multilevel"/>
    <w:tmpl w:val="D096A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78E00EEB"/>
    <w:multiLevelType w:val="multilevel"/>
    <w:tmpl w:val="F348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78FD61D9"/>
    <w:multiLevelType w:val="multilevel"/>
    <w:tmpl w:val="31446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0" w15:restartNumberingAfterBreak="0">
    <w:nsid w:val="790C246B"/>
    <w:multiLevelType w:val="multilevel"/>
    <w:tmpl w:val="91B2F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1" w15:restartNumberingAfterBreak="0">
    <w:nsid w:val="79417444"/>
    <w:multiLevelType w:val="multilevel"/>
    <w:tmpl w:val="4E66E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79881AB0"/>
    <w:multiLevelType w:val="multilevel"/>
    <w:tmpl w:val="213A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3" w15:restartNumberingAfterBreak="0">
    <w:nsid w:val="79CD0689"/>
    <w:multiLevelType w:val="multilevel"/>
    <w:tmpl w:val="D3782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4" w15:restartNumberingAfterBreak="0">
    <w:nsid w:val="7A393D36"/>
    <w:multiLevelType w:val="multilevel"/>
    <w:tmpl w:val="E708E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5" w15:restartNumberingAfterBreak="0">
    <w:nsid w:val="7A654B4C"/>
    <w:multiLevelType w:val="multilevel"/>
    <w:tmpl w:val="E6281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6" w15:restartNumberingAfterBreak="0">
    <w:nsid w:val="7A7A6CC6"/>
    <w:multiLevelType w:val="multilevel"/>
    <w:tmpl w:val="58CC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7" w15:restartNumberingAfterBreak="0">
    <w:nsid w:val="7A96150B"/>
    <w:multiLevelType w:val="multilevel"/>
    <w:tmpl w:val="18584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8" w15:restartNumberingAfterBreak="0">
    <w:nsid w:val="7AE270E9"/>
    <w:multiLevelType w:val="multilevel"/>
    <w:tmpl w:val="C9B2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9" w15:restartNumberingAfterBreak="0">
    <w:nsid w:val="7B524EFB"/>
    <w:multiLevelType w:val="multilevel"/>
    <w:tmpl w:val="7338C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0" w15:restartNumberingAfterBreak="0">
    <w:nsid w:val="7B787AA2"/>
    <w:multiLevelType w:val="multilevel"/>
    <w:tmpl w:val="C674C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7C1D427E"/>
    <w:multiLevelType w:val="multilevel"/>
    <w:tmpl w:val="5A9A3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2" w15:restartNumberingAfterBreak="0">
    <w:nsid w:val="7C3C6C69"/>
    <w:multiLevelType w:val="multilevel"/>
    <w:tmpl w:val="9F82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3" w15:restartNumberingAfterBreak="0">
    <w:nsid w:val="7C7C7FB8"/>
    <w:multiLevelType w:val="multilevel"/>
    <w:tmpl w:val="303A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4" w15:restartNumberingAfterBreak="0">
    <w:nsid w:val="7C8435E6"/>
    <w:multiLevelType w:val="multilevel"/>
    <w:tmpl w:val="0142A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5" w15:restartNumberingAfterBreak="0">
    <w:nsid w:val="7CBF7298"/>
    <w:multiLevelType w:val="multilevel"/>
    <w:tmpl w:val="E848A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6" w15:restartNumberingAfterBreak="0">
    <w:nsid w:val="7D404857"/>
    <w:multiLevelType w:val="multilevel"/>
    <w:tmpl w:val="EB3E2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7" w15:restartNumberingAfterBreak="0">
    <w:nsid w:val="7D796077"/>
    <w:multiLevelType w:val="multilevel"/>
    <w:tmpl w:val="FE2A2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8" w15:restartNumberingAfterBreak="0">
    <w:nsid w:val="7D8350B8"/>
    <w:multiLevelType w:val="multilevel"/>
    <w:tmpl w:val="AF748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9" w15:restartNumberingAfterBreak="0">
    <w:nsid w:val="7D8821E1"/>
    <w:multiLevelType w:val="multilevel"/>
    <w:tmpl w:val="D3B42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0" w15:restartNumberingAfterBreak="0">
    <w:nsid w:val="7DA43F57"/>
    <w:multiLevelType w:val="multilevel"/>
    <w:tmpl w:val="4F30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1" w15:restartNumberingAfterBreak="0">
    <w:nsid w:val="7DC530F1"/>
    <w:multiLevelType w:val="multilevel"/>
    <w:tmpl w:val="9E50D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2" w15:restartNumberingAfterBreak="0">
    <w:nsid w:val="7DD17E15"/>
    <w:multiLevelType w:val="multilevel"/>
    <w:tmpl w:val="8858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3" w15:restartNumberingAfterBreak="0">
    <w:nsid w:val="7E012F40"/>
    <w:multiLevelType w:val="multilevel"/>
    <w:tmpl w:val="EF681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4" w15:restartNumberingAfterBreak="0">
    <w:nsid w:val="7E51359B"/>
    <w:multiLevelType w:val="multilevel"/>
    <w:tmpl w:val="7670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5" w15:restartNumberingAfterBreak="0">
    <w:nsid w:val="7E751733"/>
    <w:multiLevelType w:val="multilevel"/>
    <w:tmpl w:val="4C52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6" w15:restartNumberingAfterBreak="0">
    <w:nsid w:val="7E9142DD"/>
    <w:multiLevelType w:val="multilevel"/>
    <w:tmpl w:val="B76AE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7" w15:restartNumberingAfterBreak="0">
    <w:nsid w:val="7EDF0B8E"/>
    <w:multiLevelType w:val="multilevel"/>
    <w:tmpl w:val="EEE80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8" w15:restartNumberingAfterBreak="0">
    <w:nsid w:val="7EF300F7"/>
    <w:multiLevelType w:val="multilevel"/>
    <w:tmpl w:val="4FB0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9" w15:restartNumberingAfterBreak="0">
    <w:nsid w:val="7F082F1A"/>
    <w:multiLevelType w:val="multilevel"/>
    <w:tmpl w:val="6C3CC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0" w15:restartNumberingAfterBreak="0">
    <w:nsid w:val="7F2A4F32"/>
    <w:multiLevelType w:val="multilevel"/>
    <w:tmpl w:val="D9180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1" w15:restartNumberingAfterBreak="0">
    <w:nsid w:val="7F343C5C"/>
    <w:multiLevelType w:val="multilevel"/>
    <w:tmpl w:val="CE88D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2" w15:restartNumberingAfterBreak="0">
    <w:nsid w:val="7F472008"/>
    <w:multiLevelType w:val="multilevel"/>
    <w:tmpl w:val="1EF2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3" w15:restartNumberingAfterBreak="0">
    <w:nsid w:val="7F496E07"/>
    <w:multiLevelType w:val="multilevel"/>
    <w:tmpl w:val="9DB25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4" w15:restartNumberingAfterBreak="0">
    <w:nsid w:val="7F4D0B91"/>
    <w:multiLevelType w:val="multilevel"/>
    <w:tmpl w:val="BAF02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5" w15:restartNumberingAfterBreak="0">
    <w:nsid w:val="7FB063E6"/>
    <w:multiLevelType w:val="multilevel"/>
    <w:tmpl w:val="79981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8024662">
    <w:abstractNumId w:val="88"/>
  </w:num>
  <w:num w:numId="2" w16cid:durableId="241838105">
    <w:abstractNumId w:val="468"/>
  </w:num>
  <w:num w:numId="3" w16cid:durableId="1435320198">
    <w:abstractNumId w:val="73"/>
  </w:num>
  <w:num w:numId="4" w16cid:durableId="436756968">
    <w:abstractNumId w:val="502"/>
  </w:num>
  <w:num w:numId="5" w16cid:durableId="686565652">
    <w:abstractNumId w:val="1"/>
  </w:num>
  <w:num w:numId="6" w16cid:durableId="1412308817">
    <w:abstractNumId w:val="8"/>
  </w:num>
  <w:num w:numId="7" w16cid:durableId="582883215">
    <w:abstractNumId w:val="456"/>
  </w:num>
  <w:num w:numId="8" w16cid:durableId="1897472990">
    <w:abstractNumId w:val="628"/>
  </w:num>
  <w:num w:numId="9" w16cid:durableId="1114908501">
    <w:abstractNumId w:val="283"/>
  </w:num>
  <w:num w:numId="10" w16cid:durableId="636760068">
    <w:abstractNumId w:val="524"/>
  </w:num>
  <w:num w:numId="11" w16cid:durableId="856122011">
    <w:abstractNumId w:val="387"/>
  </w:num>
  <w:num w:numId="12" w16cid:durableId="1012875431">
    <w:abstractNumId w:val="160"/>
  </w:num>
  <w:num w:numId="13" w16cid:durableId="2135824322">
    <w:abstractNumId w:val="66"/>
  </w:num>
  <w:num w:numId="14" w16cid:durableId="737939792">
    <w:abstractNumId w:val="312"/>
  </w:num>
  <w:num w:numId="15" w16cid:durableId="627932722">
    <w:abstractNumId w:val="559"/>
  </w:num>
  <w:num w:numId="16" w16cid:durableId="1357196885">
    <w:abstractNumId w:val="96"/>
  </w:num>
  <w:num w:numId="17" w16cid:durableId="430010840">
    <w:abstractNumId w:val="322"/>
  </w:num>
  <w:num w:numId="18" w16cid:durableId="627395623">
    <w:abstractNumId w:val="317"/>
  </w:num>
  <w:num w:numId="19" w16cid:durableId="1193031177">
    <w:abstractNumId w:val="302"/>
  </w:num>
  <w:num w:numId="20" w16cid:durableId="1365786350">
    <w:abstractNumId w:val="209"/>
  </w:num>
  <w:num w:numId="21" w16cid:durableId="130245945">
    <w:abstractNumId w:val="198"/>
  </w:num>
  <w:num w:numId="22" w16cid:durableId="634678232">
    <w:abstractNumId w:val="726"/>
  </w:num>
  <w:num w:numId="23" w16cid:durableId="1676180079">
    <w:abstractNumId w:val="509"/>
  </w:num>
  <w:num w:numId="24" w16cid:durableId="426779131">
    <w:abstractNumId w:val="438"/>
  </w:num>
  <w:num w:numId="25" w16cid:durableId="73599788">
    <w:abstractNumId w:val="591"/>
  </w:num>
  <w:num w:numId="26" w16cid:durableId="924067871">
    <w:abstractNumId w:val="377"/>
  </w:num>
  <w:num w:numId="27" w16cid:durableId="1801606249">
    <w:abstractNumId w:val="727"/>
  </w:num>
  <w:num w:numId="28" w16cid:durableId="919291269">
    <w:abstractNumId w:val="733"/>
  </w:num>
  <w:num w:numId="29" w16cid:durableId="1067068475">
    <w:abstractNumId w:val="610"/>
  </w:num>
  <w:num w:numId="30" w16cid:durableId="1458911679">
    <w:abstractNumId w:val="130"/>
  </w:num>
  <w:num w:numId="31" w16cid:durableId="1841697835">
    <w:abstractNumId w:val="94"/>
  </w:num>
  <w:num w:numId="32" w16cid:durableId="1094132586">
    <w:abstractNumId w:val="630"/>
  </w:num>
  <w:num w:numId="33" w16cid:durableId="72751378">
    <w:abstractNumId w:val="469"/>
  </w:num>
  <w:num w:numId="34" w16cid:durableId="1953201978">
    <w:abstractNumId w:val="14"/>
  </w:num>
  <w:num w:numId="35" w16cid:durableId="918170989">
    <w:abstractNumId w:val="290"/>
  </w:num>
  <w:num w:numId="36" w16cid:durableId="1674068855">
    <w:abstractNumId w:val="575"/>
  </w:num>
  <w:num w:numId="37" w16cid:durableId="92942992">
    <w:abstractNumId w:val="6"/>
  </w:num>
  <w:num w:numId="38" w16cid:durableId="328870850">
    <w:abstractNumId w:val="75"/>
  </w:num>
  <w:num w:numId="39" w16cid:durableId="1315793638">
    <w:abstractNumId w:val="621"/>
  </w:num>
  <w:num w:numId="40" w16cid:durableId="484469705">
    <w:abstractNumId w:val="334"/>
  </w:num>
  <w:num w:numId="41" w16cid:durableId="1061559049">
    <w:abstractNumId w:val="467"/>
  </w:num>
  <w:num w:numId="42" w16cid:durableId="1216040169">
    <w:abstractNumId w:val="616"/>
  </w:num>
  <w:num w:numId="43" w16cid:durableId="1326980469">
    <w:abstractNumId w:val="354"/>
  </w:num>
  <w:num w:numId="44" w16cid:durableId="2117748059">
    <w:abstractNumId w:val="455"/>
  </w:num>
  <w:num w:numId="45" w16cid:durableId="453132721">
    <w:abstractNumId w:val="722"/>
  </w:num>
  <w:num w:numId="46" w16cid:durableId="982929063">
    <w:abstractNumId w:val="531"/>
  </w:num>
  <w:num w:numId="47" w16cid:durableId="1115179185">
    <w:abstractNumId w:val="206"/>
  </w:num>
  <w:num w:numId="48" w16cid:durableId="53509125">
    <w:abstractNumId w:val="713"/>
  </w:num>
  <w:num w:numId="49" w16cid:durableId="1290086116">
    <w:abstractNumId w:val="243"/>
  </w:num>
  <w:num w:numId="50" w16cid:durableId="842670470">
    <w:abstractNumId w:val="710"/>
  </w:num>
  <w:num w:numId="51" w16cid:durableId="504174512">
    <w:abstractNumId w:val="307"/>
  </w:num>
  <w:num w:numId="52" w16cid:durableId="1539393701">
    <w:abstractNumId w:val="300"/>
  </w:num>
  <w:num w:numId="53" w16cid:durableId="1766920921">
    <w:abstractNumId w:val="489"/>
  </w:num>
  <w:num w:numId="54" w16cid:durableId="732586329">
    <w:abstractNumId w:val="485"/>
  </w:num>
  <w:num w:numId="55" w16cid:durableId="384456102">
    <w:abstractNumId w:val="588"/>
  </w:num>
  <w:num w:numId="56" w16cid:durableId="1154294703">
    <w:abstractNumId w:val="174"/>
  </w:num>
  <w:num w:numId="57" w16cid:durableId="1631518740">
    <w:abstractNumId w:val="267"/>
  </w:num>
  <w:num w:numId="58" w16cid:durableId="1543785215">
    <w:abstractNumId w:val="335"/>
  </w:num>
  <w:num w:numId="59" w16cid:durableId="1999113935">
    <w:abstractNumId w:val="4"/>
  </w:num>
  <w:num w:numId="60" w16cid:durableId="1752315254">
    <w:abstractNumId w:val="93"/>
  </w:num>
  <w:num w:numId="61" w16cid:durableId="1366250152">
    <w:abstractNumId w:val="220"/>
  </w:num>
  <w:num w:numId="62" w16cid:durableId="409162779">
    <w:abstractNumId w:val="273"/>
  </w:num>
  <w:num w:numId="63" w16cid:durableId="1547378696">
    <w:abstractNumId w:val="460"/>
  </w:num>
  <w:num w:numId="64" w16cid:durableId="1032731142">
    <w:abstractNumId w:val="100"/>
  </w:num>
  <w:num w:numId="65" w16cid:durableId="745876942">
    <w:abstractNumId w:val="233"/>
  </w:num>
  <w:num w:numId="66" w16cid:durableId="1620452532">
    <w:abstractNumId w:val="675"/>
  </w:num>
  <w:num w:numId="67" w16cid:durableId="2013289137">
    <w:abstractNumId w:val="529"/>
  </w:num>
  <w:num w:numId="68" w16cid:durableId="1042048957">
    <w:abstractNumId w:val="697"/>
  </w:num>
  <w:num w:numId="69" w16cid:durableId="407963399">
    <w:abstractNumId w:val="395"/>
  </w:num>
  <w:num w:numId="70" w16cid:durableId="604456980">
    <w:abstractNumId w:val="365"/>
  </w:num>
  <w:num w:numId="71" w16cid:durableId="1747536882">
    <w:abstractNumId w:val="701"/>
  </w:num>
  <w:num w:numId="72" w16cid:durableId="1522011714">
    <w:abstractNumId w:val="417"/>
  </w:num>
  <w:num w:numId="73" w16cid:durableId="1449927898">
    <w:abstractNumId w:val="367"/>
  </w:num>
  <w:num w:numId="74" w16cid:durableId="2054377691">
    <w:abstractNumId w:val="750"/>
  </w:num>
  <w:num w:numId="75" w16cid:durableId="1969625421">
    <w:abstractNumId w:val="185"/>
  </w:num>
  <w:num w:numId="76" w16cid:durableId="1547596694">
    <w:abstractNumId w:val="564"/>
  </w:num>
  <w:num w:numId="77" w16cid:durableId="1734280334">
    <w:abstractNumId w:val="108"/>
  </w:num>
  <w:num w:numId="78" w16cid:durableId="1965496196">
    <w:abstractNumId w:val="623"/>
  </w:num>
  <w:num w:numId="79" w16cid:durableId="264117122">
    <w:abstractNumId w:val="492"/>
  </w:num>
  <w:num w:numId="80" w16cid:durableId="452212644">
    <w:abstractNumId w:val="74"/>
  </w:num>
  <w:num w:numId="81" w16cid:durableId="380859338">
    <w:abstractNumId w:val="557"/>
  </w:num>
  <w:num w:numId="82" w16cid:durableId="1927880346">
    <w:abstractNumId w:val="526"/>
  </w:num>
  <w:num w:numId="83" w16cid:durableId="1038091268">
    <w:abstractNumId w:val="202"/>
  </w:num>
  <w:num w:numId="84" w16cid:durableId="548080440">
    <w:abstractNumId w:val="397"/>
  </w:num>
  <w:num w:numId="85" w16cid:durableId="1201939672">
    <w:abstractNumId w:val="79"/>
  </w:num>
  <w:num w:numId="86" w16cid:durableId="701054004">
    <w:abstractNumId w:val="65"/>
  </w:num>
  <w:num w:numId="87" w16cid:durableId="269632917">
    <w:abstractNumId w:val="293"/>
  </w:num>
  <w:num w:numId="88" w16cid:durableId="118031869">
    <w:abstractNumId w:val="217"/>
  </w:num>
  <w:num w:numId="89" w16cid:durableId="1125925601">
    <w:abstractNumId w:val="752"/>
  </w:num>
  <w:num w:numId="90" w16cid:durableId="312221622">
    <w:abstractNumId w:val="687"/>
  </w:num>
  <w:num w:numId="91" w16cid:durableId="1482578677">
    <w:abstractNumId w:val="337"/>
  </w:num>
  <w:num w:numId="92" w16cid:durableId="364018377">
    <w:abstractNumId w:val="360"/>
  </w:num>
  <w:num w:numId="93" w16cid:durableId="91900943">
    <w:abstractNumId w:val="441"/>
  </w:num>
  <w:num w:numId="94" w16cid:durableId="460610159">
    <w:abstractNumId w:val="115"/>
  </w:num>
  <w:num w:numId="95" w16cid:durableId="590167637">
    <w:abstractNumId w:val="177"/>
  </w:num>
  <w:num w:numId="96" w16cid:durableId="838887950">
    <w:abstractNumId w:val="758"/>
  </w:num>
  <w:num w:numId="97" w16cid:durableId="1400205541">
    <w:abstractNumId w:val="579"/>
  </w:num>
  <w:num w:numId="98" w16cid:durableId="1801729928">
    <w:abstractNumId w:val="392"/>
  </w:num>
  <w:num w:numId="99" w16cid:durableId="849830099">
    <w:abstractNumId w:val="204"/>
  </w:num>
  <w:num w:numId="100" w16cid:durableId="1102801224">
    <w:abstractNumId w:val="449"/>
  </w:num>
  <w:num w:numId="101" w16cid:durableId="589004388">
    <w:abstractNumId w:val="393"/>
  </w:num>
  <w:num w:numId="102" w16cid:durableId="555701178">
    <w:abstractNumId w:val="37"/>
  </w:num>
  <w:num w:numId="103" w16cid:durableId="1601182523">
    <w:abstractNumId w:val="511"/>
  </w:num>
  <w:num w:numId="104" w16cid:durableId="1021584735">
    <w:abstractNumId w:val="664"/>
  </w:num>
  <w:num w:numId="105" w16cid:durableId="128062310">
    <w:abstractNumId w:val="608"/>
  </w:num>
  <w:num w:numId="106" w16cid:durableId="1409770823">
    <w:abstractNumId w:val="528"/>
  </w:num>
  <w:num w:numId="107" w16cid:durableId="1919636587">
    <w:abstractNumId w:val="286"/>
  </w:num>
  <w:num w:numId="108" w16cid:durableId="2081631967">
    <w:abstractNumId w:val="543"/>
  </w:num>
  <w:num w:numId="109" w16cid:durableId="30618907">
    <w:abstractNumId w:val="444"/>
  </w:num>
  <w:num w:numId="110" w16cid:durableId="2002272483">
    <w:abstractNumId w:val="31"/>
  </w:num>
  <w:num w:numId="111" w16cid:durableId="1816295769">
    <w:abstractNumId w:val="78"/>
  </w:num>
  <w:num w:numId="112" w16cid:durableId="1996109691">
    <w:abstractNumId w:val="259"/>
  </w:num>
  <w:num w:numId="113" w16cid:durableId="1048144054">
    <w:abstractNumId w:val="310"/>
  </w:num>
  <w:num w:numId="114" w16cid:durableId="522322493">
    <w:abstractNumId w:val="743"/>
  </w:num>
  <w:num w:numId="115" w16cid:durableId="2079353598">
    <w:abstractNumId w:val="707"/>
  </w:num>
  <w:num w:numId="116" w16cid:durableId="371610114">
    <w:abstractNumId w:val="478"/>
  </w:num>
  <w:num w:numId="117" w16cid:durableId="1295405899">
    <w:abstractNumId w:val="537"/>
  </w:num>
  <w:num w:numId="118" w16cid:durableId="1958560859">
    <w:abstractNumId w:val="282"/>
  </w:num>
  <w:num w:numId="119" w16cid:durableId="1312904999">
    <w:abstractNumId w:val="261"/>
  </w:num>
  <w:num w:numId="120" w16cid:durableId="1852572176">
    <w:abstractNumId w:val="250"/>
  </w:num>
  <w:num w:numId="121" w16cid:durableId="251623064">
    <w:abstractNumId w:val="442"/>
  </w:num>
  <w:num w:numId="122" w16cid:durableId="1717240251">
    <w:abstractNumId w:val="599"/>
  </w:num>
  <w:num w:numId="123" w16cid:durableId="658075519">
    <w:abstractNumId w:val="760"/>
  </w:num>
  <w:num w:numId="124" w16cid:durableId="1725256929">
    <w:abstractNumId w:val="211"/>
  </w:num>
  <w:num w:numId="125" w16cid:durableId="2041783370">
    <w:abstractNumId w:val="70"/>
  </w:num>
  <w:num w:numId="126" w16cid:durableId="2034918489">
    <w:abstractNumId w:val="574"/>
  </w:num>
  <w:num w:numId="127" w16cid:durableId="1210417132">
    <w:abstractNumId w:val="635"/>
  </w:num>
  <w:num w:numId="128" w16cid:durableId="1583568820">
    <w:abstractNumId w:val="544"/>
  </w:num>
  <w:num w:numId="129" w16cid:durableId="1485731743">
    <w:abstractNumId w:val="546"/>
  </w:num>
  <w:num w:numId="130" w16cid:durableId="1943567655">
    <w:abstractNumId w:val="576"/>
  </w:num>
  <w:num w:numId="131" w16cid:durableId="915473906">
    <w:abstractNumId w:val="55"/>
  </w:num>
  <w:num w:numId="132" w16cid:durableId="958221097">
    <w:abstractNumId w:val="372"/>
  </w:num>
  <w:num w:numId="133" w16cid:durableId="577372286">
    <w:abstractNumId w:val="336"/>
  </w:num>
  <w:num w:numId="134" w16cid:durableId="971059669">
    <w:abstractNumId w:val="28"/>
  </w:num>
  <w:num w:numId="135" w16cid:durableId="1605723191">
    <w:abstractNumId w:val="645"/>
  </w:num>
  <w:num w:numId="136" w16cid:durableId="581136015">
    <w:abstractNumId w:val="545"/>
  </w:num>
  <w:num w:numId="137" w16cid:durableId="734089045">
    <w:abstractNumId w:val="323"/>
  </w:num>
  <w:num w:numId="138" w16cid:durableId="633024406">
    <w:abstractNumId w:val="402"/>
  </w:num>
  <w:num w:numId="139" w16cid:durableId="1932395890">
    <w:abstractNumId w:val="451"/>
  </w:num>
  <w:num w:numId="140" w16cid:durableId="213011558">
    <w:abstractNumId w:val="118"/>
  </w:num>
  <w:num w:numId="141" w16cid:durableId="1735346940">
    <w:abstractNumId w:val="305"/>
  </w:num>
  <w:num w:numId="142" w16cid:durableId="831263095">
    <w:abstractNumId w:val="684"/>
  </w:num>
  <w:num w:numId="143" w16cid:durableId="1875314085">
    <w:abstractNumId w:val="351"/>
  </w:num>
  <w:num w:numId="144" w16cid:durableId="1025131769">
    <w:abstractNumId w:val="320"/>
  </w:num>
  <w:num w:numId="145" w16cid:durableId="445466187">
    <w:abstractNumId w:val="535"/>
  </w:num>
  <w:num w:numId="146" w16cid:durableId="1419861826">
    <w:abstractNumId w:val="728"/>
  </w:num>
  <w:num w:numId="147" w16cid:durableId="1086262809">
    <w:abstractNumId w:val="277"/>
  </w:num>
  <w:num w:numId="148" w16cid:durableId="2029596635">
    <w:abstractNumId w:val="725"/>
  </w:num>
  <w:num w:numId="149" w16cid:durableId="414012930">
    <w:abstractNumId w:val="316"/>
  </w:num>
  <w:num w:numId="150" w16cid:durableId="1011761505">
    <w:abstractNumId w:val="527"/>
  </w:num>
  <w:num w:numId="151" w16cid:durableId="93022184">
    <w:abstractNumId w:val="720"/>
  </w:num>
  <w:num w:numId="152" w16cid:durableId="1091664656">
    <w:abstractNumId w:val="27"/>
  </w:num>
  <w:num w:numId="153" w16cid:durableId="504177253">
    <w:abstractNumId w:val="718"/>
  </w:num>
  <w:num w:numId="154" w16cid:durableId="1862888534">
    <w:abstractNumId w:val="254"/>
  </w:num>
  <w:num w:numId="155" w16cid:durableId="1505700905">
    <w:abstractNumId w:val="660"/>
  </w:num>
  <w:num w:numId="156" w16cid:durableId="982469422">
    <w:abstractNumId w:val="534"/>
  </w:num>
  <w:num w:numId="157" w16cid:durableId="1669139608">
    <w:abstractNumId w:val="577"/>
  </w:num>
  <w:num w:numId="158" w16cid:durableId="136579501">
    <w:abstractNumId w:val="433"/>
  </w:num>
  <w:num w:numId="159" w16cid:durableId="1459687785">
    <w:abstractNumId w:val="568"/>
  </w:num>
  <w:num w:numId="160" w16cid:durableId="786236374">
    <w:abstractNumId w:val="165"/>
  </w:num>
  <w:num w:numId="161" w16cid:durableId="1655403695">
    <w:abstractNumId w:val="612"/>
  </w:num>
  <w:num w:numId="162" w16cid:durableId="304359869">
    <w:abstractNumId w:val="708"/>
  </w:num>
  <w:num w:numId="163" w16cid:durableId="1773435728">
    <w:abstractNumId w:val="385"/>
  </w:num>
  <w:num w:numId="164" w16cid:durableId="395710864">
    <w:abstractNumId w:val="702"/>
  </w:num>
  <w:num w:numId="165" w16cid:durableId="534656480">
    <w:abstractNumId w:val="674"/>
  </w:num>
  <w:num w:numId="166" w16cid:durableId="611011795">
    <w:abstractNumId w:val="106"/>
  </w:num>
  <w:num w:numId="167" w16cid:durableId="1988237440">
    <w:abstractNumId w:val="732"/>
  </w:num>
  <w:num w:numId="168" w16cid:durableId="1955671824">
    <w:abstractNumId w:val="281"/>
  </w:num>
  <w:num w:numId="169" w16cid:durableId="916330942">
    <w:abstractNumId w:val="303"/>
  </w:num>
  <w:num w:numId="170" w16cid:durableId="871649445">
    <w:abstractNumId w:val="477"/>
  </w:num>
  <w:num w:numId="171" w16cid:durableId="1300644450">
    <w:abstractNumId w:val="29"/>
  </w:num>
  <w:num w:numId="172" w16cid:durableId="2102093674">
    <w:abstractNumId w:val="555"/>
  </w:num>
  <w:num w:numId="173" w16cid:durableId="2025936925">
    <w:abstractNumId w:val="90"/>
  </w:num>
  <w:num w:numId="174" w16cid:durableId="1379164847">
    <w:abstractNumId w:val="429"/>
  </w:num>
  <w:num w:numId="175" w16cid:durableId="1920290340">
    <w:abstractNumId w:val="238"/>
  </w:num>
  <w:num w:numId="176" w16cid:durableId="1587180721">
    <w:abstractNumId w:val="686"/>
  </w:num>
  <w:num w:numId="177" w16cid:durableId="21051214">
    <w:abstractNumId w:val="69"/>
  </w:num>
  <w:num w:numId="178" w16cid:durableId="1514495626">
    <w:abstractNumId w:val="644"/>
  </w:num>
  <w:num w:numId="179" w16cid:durableId="214657163">
    <w:abstractNumId w:val="228"/>
  </w:num>
  <w:num w:numId="180" w16cid:durableId="657195698">
    <w:abstractNumId w:val="603"/>
  </w:num>
  <w:num w:numId="181" w16cid:durableId="2089762443">
    <w:abstractNumId w:val="25"/>
  </w:num>
  <w:num w:numId="182" w16cid:durableId="1108043288">
    <w:abstractNumId w:val="164"/>
  </w:num>
  <w:num w:numId="183" w16cid:durableId="994718899">
    <w:abstractNumId w:val="724"/>
  </w:num>
  <w:num w:numId="184" w16cid:durableId="940919523">
    <w:abstractNumId w:val="64"/>
  </w:num>
  <w:num w:numId="185" w16cid:durableId="527447792">
    <w:abstractNumId w:val="41"/>
  </w:num>
  <w:num w:numId="186" w16cid:durableId="326904137">
    <w:abstractNumId w:val="582"/>
  </w:num>
  <w:num w:numId="187" w16cid:durableId="1410888208">
    <w:abstractNumId w:val="5"/>
  </w:num>
  <w:num w:numId="188" w16cid:durableId="390811007">
    <w:abstractNumId w:val="200"/>
  </w:num>
  <w:num w:numId="189" w16cid:durableId="873612299">
    <w:abstractNumId w:val="409"/>
  </w:num>
  <w:num w:numId="190" w16cid:durableId="288710541">
    <w:abstractNumId w:val="237"/>
  </w:num>
  <w:num w:numId="191" w16cid:durableId="1562984009">
    <w:abstractNumId w:val="729"/>
  </w:num>
  <w:num w:numId="192" w16cid:durableId="1606693507">
    <w:abstractNumId w:val="313"/>
  </w:num>
  <w:num w:numId="193" w16cid:durableId="711267817">
    <w:abstractNumId w:val="19"/>
  </w:num>
  <w:num w:numId="194" w16cid:durableId="1756127821">
    <w:abstractNumId w:val="486"/>
  </w:num>
  <w:num w:numId="195" w16cid:durableId="1256131861">
    <w:abstractNumId w:val="617"/>
  </w:num>
  <w:num w:numId="196" w16cid:durableId="81921974">
    <w:abstractNumId w:val="197"/>
  </w:num>
  <w:num w:numId="197" w16cid:durableId="1500778076">
    <w:abstractNumId w:val="700"/>
  </w:num>
  <w:num w:numId="198" w16cid:durableId="1843742592">
    <w:abstractNumId w:val="57"/>
  </w:num>
  <w:num w:numId="199" w16cid:durableId="420298934">
    <w:abstractNumId w:val="427"/>
  </w:num>
  <w:num w:numId="200" w16cid:durableId="1109466724">
    <w:abstractNumId w:val="373"/>
  </w:num>
  <w:num w:numId="201" w16cid:durableId="1734348561">
    <w:abstractNumId w:val="153"/>
  </w:num>
  <w:num w:numId="202" w16cid:durableId="2087919800">
    <w:abstractNumId w:val="291"/>
  </w:num>
  <w:num w:numId="203" w16cid:durableId="187767258">
    <w:abstractNumId w:val="685"/>
  </w:num>
  <w:num w:numId="204" w16cid:durableId="1263415912">
    <w:abstractNumId w:val="673"/>
  </w:num>
  <w:num w:numId="205" w16cid:durableId="1287547853">
    <w:abstractNumId w:val="658"/>
  </w:num>
  <w:num w:numId="206" w16cid:durableId="27999400">
    <w:abstractNumId w:val="719"/>
  </w:num>
  <w:num w:numId="207" w16cid:durableId="648631437">
    <w:abstractNumId w:val="268"/>
  </w:num>
  <w:num w:numId="208" w16cid:durableId="455949260">
    <w:abstractNumId w:val="642"/>
  </w:num>
  <w:num w:numId="209" w16cid:durableId="1523936166">
    <w:abstractNumId w:val="388"/>
  </w:num>
  <w:num w:numId="210" w16cid:durableId="1390810686">
    <w:abstractNumId w:val="46"/>
  </w:num>
  <w:num w:numId="211" w16cid:durableId="1641157313">
    <w:abstractNumId w:val="681"/>
  </w:num>
  <w:num w:numId="212" w16cid:durableId="679428132">
    <w:abstractNumId w:val="271"/>
  </w:num>
  <w:num w:numId="213" w16cid:durableId="1193034437">
    <w:abstractNumId w:val="540"/>
  </w:num>
  <w:num w:numId="214" w16cid:durableId="142703083">
    <w:abstractNumId w:val="294"/>
  </w:num>
  <w:num w:numId="215" w16cid:durableId="393086549">
    <w:abstractNumId w:val="712"/>
  </w:num>
  <w:num w:numId="216" w16cid:durableId="2046056877">
    <w:abstractNumId w:val="284"/>
  </w:num>
  <w:num w:numId="217" w16cid:durableId="608124900">
    <w:abstractNumId w:val="749"/>
  </w:num>
  <w:num w:numId="218" w16cid:durableId="169412955">
    <w:abstractNumId w:val="362"/>
  </w:num>
  <w:num w:numId="219" w16cid:durableId="1042364480">
    <w:abstractNumId w:val="91"/>
  </w:num>
  <w:num w:numId="220" w16cid:durableId="1836724745">
    <w:abstractNumId w:val="318"/>
  </w:num>
  <w:num w:numId="221" w16cid:durableId="1499806868">
    <w:abstractNumId w:val="447"/>
  </w:num>
  <w:num w:numId="222" w16cid:durableId="194076768">
    <w:abstractNumId w:val="457"/>
  </w:num>
  <w:num w:numId="223" w16cid:durableId="226458877">
    <w:abstractNumId w:val="49"/>
  </w:num>
  <w:num w:numId="224" w16cid:durableId="1735424605">
    <w:abstractNumId w:val="434"/>
  </w:num>
  <w:num w:numId="225" w16cid:durableId="1374887291">
    <w:abstractNumId w:val="154"/>
  </w:num>
  <w:num w:numId="226" w16cid:durableId="269434565">
    <w:abstractNumId w:val="329"/>
  </w:num>
  <w:num w:numId="227" w16cid:durableId="1936012672">
    <w:abstractNumId w:val="565"/>
  </w:num>
  <w:num w:numId="228" w16cid:durableId="1319529492">
    <w:abstractNumId w:val="258"/>
  </w:num>
  <w:num w:numId="229" w16cid:durableId="2095010457">
    <w:abstractNumId w:val="22"/>
  </w:num>
  <w:num w:numId="230" w16cid:durableId="1831825844">
    <w:abstractNumId w:val="663"/>
  </w:num>
  <w:num w:numId="231" w16cid:durableId="999432013">
    <w:abstractNumId w:val="435"/>
  </w:num>
  <w:num w:numId="232" w16cid:durableId="733159069">
    <w:abstractNumId w:val="89"/>
  </w:num>
  <w:num w:numId="233" w16cid:durableId="2076781762">
    <w:abstractNumId w:val="270"/>
  </w:num>
  <w:num w:numId="234" w16cid:durableId="273291163">
    <w:abstractNumId w:val="609"/>
  </w:num>
  <w:num w:numId="235" w16cid:durableId="838619867">
    <w:abstractNumId w:val="394"/>
  </w:num>
  <w:num w:numId="236" w16cid:durableId="22754654">
    <w:abstractNumId w:val="672"/>
  </w:num>
  <w:num w:numId="237" w16cid:durableId="954822859">
    <w:abstractNumId w:val="116"/>
  </w:num>
  <w:num w:numId="238" w16cid:durableId="2108579557">
    <w:abstractNumId w:val="552"/>
  </w:num>
  <w:num w:numId="239" w16cid:durableId="890580119">
    <w:abstractNumId w:val="370"/>
  </w:num>
  <w:num w:numId="240" w16cid:durableId="2106614682">
    <w:abstractNumId w:val="532"/>
  </w:num>
  <w:num w:numId="241" w16cid:durableId="2077850295">
    <w:abstractNumId w:val="410"/>
  </w:num>
  <w:num w:numId="242" w16cid:durableId="1897743501">
    <w:abstractNumId w:val="184"/>
  </w:num>
  <w:num w:numId="243" w16cid:durableId="214509627">
    <w:abstractNumId w:val="132"/>
  </w:num>
  <w:num w:numId="244" w16cid:durableId="1917549257">
    <w:abstractNumId w:val="170"/>
  </w:num>
  <w:num w:numId="245" w16cid:durableId="49615771">
    <w:abstractNumId w:val="476"/>
  </w:num>
  <w:num w:numId="246" w16cid:durableId="160125299">
    <w:abstractNumId w:val="458"/>
  </w:num>
  <w:num w:numId="247" w16cid:durableId="304286341">
    <w:abstractNumId w:val="652"/>
  </w:num>
  <w:num w:numId="248" w16cid:durableId="1066681366">
    <w:abstractNumId w:val="497"/>
  </w:num>
  <w:num w:numId="249" w16cid:durableId="637297731">
    <w:abstractNumId w:val="368"/>
  </w:num>
  <w:num w:numId="250" w16cid:durableId="2026050979">
    <w:abstractNumId w:val="289"/>
  </w:num>
  <w:num w:numId="251" w16cid:durableId="51469039">
    <w:abstractNumId w:val="464"/>
  </w:num>
  <w:num w:numId="252" w16cid:durableId="880476378">
    <w:abstractNumId w:val="431"/>
  </w:num>
  <w:num w:numId="253" w16cid:durableId="1255094862">
    <w:abstractNumId w:val="437"/>
  </w:num>
  <w:num w:numId="254" w16cid:durableId="1720861925">
    <w:abstractNumId w:val="677"/>
  </w:num>
  <w:num w:numId="255" w16cid:durableId="987133251">
    <w:abstractNumId w:val="376"/>
  </w:num>
  <w:num w:numId="256" w16cid:durableId="688406982">
    <w:abstractNumId w:val="638"/>
  </w:num>
  <w:num w:numId="257" w16cid:durableId="703360205">
    <w:abstractNumId w:val="10"/>
  </w:num>
  <w:num w:numId="258" w16cid:durableId="1178882660">
    <w:abstractNumId w:val="448"/>
  </w:num>
  <w:num w:numId="259" w16cid:durableId="2061047959">
    <w:abstractNumId w:val="195"/>
  </w:num>
  <w:num w:numId="260" w16cid:durableId="1858157368">
    <w:abstractNumId w:val="162"/>
  </w:num>
  <w:num w:numId="261" w16cid:durableId="1258446354">
    <w:abstractNumId w:val="123"/>
  </w:num>
  <w:num w:numId="262" w16cid:durableId="1338385989">
    <w:abstractNumId w:val="157"/>
  </w:num>
  <w:num w:numId="263" w16cid:durableId="1376469669">
    <w:abstractNumId w:val="533"/>
  </w:num>
  <w:num w:numId="264" w16cid:durableId="850266497">
    <w:abstractNumId w:val="744"/>
  </w:num>
  <w:num w:numId="265" w16cid:durableId="827016537">
    <w:abstractNumId w:val="563"/>
  </w:num>
  <w:num w:numId="266" w16cid:durableId="567770780">
    <w:abstractNumId w:val="212"/>
  </w:num>
  <w:num w:numId="267" w16cid:durableId="1227646626">
    <w:abstractNumId w:val="682"/>
  </w:num>
  <w:num w:numId="268" w16cid:durableId="992222313">
    <w:abstractNumId w:val="148"/>
  </w:num>
  <w:num w:numId="269" w16cid:durableId="736979401">
    <w:abstractNumId w:val="171"/>
  </w:num>
  <w:num w:numId="270" w16cid:durableId="61488723">
    <w:abstractNumId w:val="167"/>
  </w:num>
  <w:num w:numId="271" w16cid:durableId="579368828">
    <w:abstractNumId w:val="265"/>
  </w:num>
  <w:num w:numId="272" w16cid:durableId="12347081">
    <w:abstractNumId w:val="180"/>
  </w:num>
  <w:num w:numId="273" w16cid:durableId="370306286">
    <w:abstractNumId w:val="63"/>
  </w:num>
  <w:num w:numId="274" w16cid:durableId="1701273508">
    <w:abstractNumId w:val="406"/>
  </w:num>
  <w:num w:numId="275" w16cid:durableId="1504276069">
    <w:abstractNumId w:val="648"/>
  </w:num>
  <w:num w:numId="276" w16cid:durableId="1053387724">
    <w:abstractNumId w:val="566"/>
  </w:num>
  <w:num w:numId="277" w16cid:durableId="1801729808">
    <w:abstractNumId w:val="474"/>
  </w:num>
  <w:num w:numId="278" w16cid:durableId="15887857">
    <w:abstractNumId w:val="103"/>
  </w:num>
  <w:num w:numId="279" w16cid:durableId="764305371">
    <w:abstractNumId w:val="709"/>
  </w:num>
  <w:num w:numId="280" w16cid:durableId="904488950">
    <w:abstractNumId w:val="253"/>
  </w:num>
  <w:num w:numId="281" w16cid:durableId="3095255">
    <w:abstractNumId w:val="178"/>
  </w:num>
  <w:num w:numId="282" w16cid:durableId="1315254009">
    <w:abstractNumId w:val="186"/>
  </w:num>
  <w:num w:numId="283" w16cid:durableId="1727414381">
    <w:abstractNumId w:val="407"/>
  </w:num>
  <w:num w:numId="284" w16cid:durableId="1731227188">
    <w:abstractNumId w:val="342"/>
  </w:num>
  <w:num w:numId="285" w16cid:durableId="986513522">
    <w:abstractNumId w:val="639"/>
  </w:num>
  <w:num w:numId="286" w16cid:durableId="698240722">
    <w:abstractNumId w:val="331"/>
  </w:num>
  <w:num w:numId="287" w16cid:durableId="829250294">
    <w:abstractNumId w:val="146"/>
  </w:num>
  <w:num w:numId="288" w16cid:durableId="1288199648">
    <w:abstractNumId w:val="620"/>
  </w:num>
  <w:num w:numId="289" w16cid:durableId="362287383">
    <w:abstractNumId w:val="147"/>
  </w:num>
  <w:num w:numId="290" w16cid:durableId="539172782">
    <w:abstractNumId w:val="530"/>
  </w:num>
  <w:num w:numId="291" w16cid:durableId="54159697">
    <w:abstractNumId w:val="140"/>
  </w:num>
  <w:num w:numId="292" w16cid:durableId="1623728879">
    <w:abstractNumId w:val="229"/>
  </w:num>
  <w:num w:numId="293" w16cid:durableId="1907644975">
    <w:abstractNumId w:val="618"/>
  </w:num>
  <w:num w:numId="294" w16cid:durableId="1654943562">
    <w:abstractNumId w:val="748"/>
  </w:num>
  <w:num w:numId="295" w16cid:durableId="1447382458">
    <w:abstractNumId w:val="288"/>
  </w:num>
  <w:num w:numId="296" w16cid:durableId="1751537806">
    <w:abstractNumId w:val="101"/>
  </w:num>
  <w:num w:numId="297" w16cid:durableId="264921202">
    <w:abstractNumId w:val="80"/>
  </w:num>
  <w:num w:numId="298" w16cid:durableId="1247543947">
    <w:abstractNumId w:val="369"/>
  </w:num>
  <w:num w:numId="299" w16cid:durableId="2118787191">
    <w:abstractNumId w:val="319"/>
  </w:num>
  <w:num w:numId="300" w16cid:durableId="539634485">
    <w:abstractNumId w:val="263"/>
  </w:num>
  <w:num w:numId="301" w16cid:durableId="805393311">
    <w:abstractNumId w:val="404"/>
  </w:num>
  <w:num w:numId="302" w16cid:durableId="985821054">
    <w:abstractNumId w:val="490"/>
  </w:num>
  <w:num w:numId="303" w16cid:durableId="1798989908">
    <w:abstractNumId w:val="114"/>
  </w:num>
  <w:num w:numId="304" w16cid:durableId="647637661">
    <w:abstractNumId w:val="315"/>
  </w:num>
  <w:num w:numId="305" w16cid:durableId="2092310470">
    <w:abstractNumId w:val="765"/>
  </w:num>
  <w:num w:numId="306" w16cid:durableId="259728864">
    <w:abstractNumId w:val="308"/>
  </w:num>
  <w:num w:numId="307" w16cid:durableId="1908804470">
    <w:abstractNumId w:val="333"/>
  </w:num>
  <w:num w:numId="308" w16cid:durableId="1086196772">
    <w:abstractNumId w:val="561"/>
  </w:num>
  <w:num w:numId="309" w16cid:durableId="2116823706">
    <w:abstractNumId w:val="597"/>
  </w:num>
  <w:num w:numId="310" w16cid:durableId="1349525928">
    <w:abstractNumId w:val="81"/>
  </w:num>
  <w:num w:numId="311" w16cid:durableId="1922251266">
    <w:abstractNumId w:val="573"/>
  </w:num>
  <w:num w:numId="312" w16cid:durableId="1235117069">
    <w:abstractNumId w:val="137"/>
  </w:num>
  <w:num w:numId="313" w16cid:durableId="1345522878">
    <w:abstractNumId w:val="196"/>
  </w:num>
  <w:num w:numId="314" w16cid:durableId="2131000816">
    <w:abstractNumId w:val="163"/>
  </w:num>
  <w:num w:numId="315" w16cid:durableId="1221284954">
    <w:abstractNumId w:val="276"/>
  </w:num>
  <w:num w:numId="316" w16cid:durableId="1092050425">
    <w:abstractNumId w:val="340"/>
  </w:num>
  <w:num w:numId="317" w16cid:durableId="1626497756">
    <w:abstractNumId w:val="500"/>
  </w:num>
  <w:num w:numId="318" w16cid:durableId="2022774610">
    <w:abstractNumId w:val="626"/>
  </w:num>
  <w:num w:numId="319" w16cid:durableId="1260140230">
    <w:abstractNumId w:val="424"/>
  </w:num>
  <w:num w:numId="320" w16cid:durableId="580918161">
    <w:abstractNumId w:val="121"/>
  </w:num>
  <w:num w:numId="321" w16cid:durableId="1617130339">
    <w:abstractNumId w:val="423"/>
  </w:num>
  <w:num w:numId="322" w16cid:durableId="1699163594">
    <w:abstractNumId w:val="716"/>
  </w:num>
  <w:num w:numId="323" w16cid:durableId="2050255917">
    <w:abstractNumId w:val="657"/>
  </w:num>
  <w:num w:numId="324" w16cid:durableId="63378913">
    <w:abstractNumId w:val="355"/>
  </w:num>
  <w:num w:numId="325" w16cid:durableId="274411606">
    <w:abstractNumId w:val="124"/>
  </w:num>
  <w:num w:numId="326" w16cid:durableId="1820416191">
    <w:abstractNumId w:val="84"/>
  </w:num>
  <w:num w:numId="327" w16cid:durableId="1428578512">
    <w:abstractNumId w:val="525"/>
  </w:num>
  <w:num w:numId="328" w16cid:durableId="153693500">
    <w:abstractNumId w:val="473"/>
  </w:num>
  <w:num w:numId="329" w16cid:durableId="1927687122">
    <w:abstractNumId w:val="92"/>
  </w:num>
  <w:num w:numId="330" w16cid:durableId="77674699">
    <w:abstractNumId w:val="382"/>
  </w:num>
  <w:num w:numId="331" w16cid:durableId="1103841418">
    <w:abstractNumId w:val="133"/>
  </w:num>
  <w:num w:numId="332" w16cid:durableId="821704354">
    <w:abstractNumId w:val="131"/>
  </w:num>
  <w:num w:numId="333" w16cid:durableId="1800491120">
    <w:abstractNumId w:val="119"/>
  </w:num>
  <w:num w:numId="334" w16cid:durableId="2008441160">
    <w:abstractNumId w:val="587"/>
  </w:num>
  <w:num w:numId="335" w16cid:durableId="56562337">
    <w:abstractNumId w:val="503"/>
  </w:num>
  <w:num w:numId="336" w16cid:durableId="646009158">
    <w:abstractNumId w:val="641"/>
  </w:num>
  <w:num w:numId="337" w16cid:durableId="1089430214">
    <w:abstractNumId w:val="314"/>
  </w:num>
  <w:num w:numId="338" w16cid:durableId="1740589266">
    <w:abstractNumId w:val="181"/>
  </w:num>
  <w:num w:numId="339" w16cid:durableId="100271347">
    <w:abstractNumId w:val="676"/>
  </w:num>
  <w:num w:numId="340" w16cid:durableId="1677003947">
    <w:abstractNumId w:val="757"/>
  </w:num>
  <w:num w:numId="341" w16cid:durableId="177427802">
    <w:abstractNumId w:val="231"/>
  </w:num>
  <w:num w:numId="342" w16cid:durableId="1185050494">
    <w:abstractNumId w:val="256"/>
  </w:num>
  <w:num w:numId="343" w16cid:durableId="111172433">
    <w:abstractNumId w:val="77"/>
  </w:num>
  <w:num w:numId="344" w16cid:durableId="615213033">
    <w:abstractNumId w:val="71"/>
  </w:num>
  <w:num w:numId="345" w16cid:durableId="455104521">
    <w:abstractNumId w:val="279"/>
  </w:num>
  <w:num w:numId="346" w16cid:durableId="357852518">
    <w:abstractNumId w:val="59"/>
  </w:num>
  <w:num w:numId="347" w16cid:durableId="157116092">
    <w:abstractNumId w:val="432"/>
  </w:num>
  <w:num w:numId="348" w16cid:durableId="551582755">
    <w:abstractNumId w:val="50"/>
  </w:num>
  <w:num w:numId="349" w16cid:durableId="596862578">
    <w:abstractNumId w:val="235"/>
  </w:num>
  <w:num w:numId="350" w16cid:durableId="1190023661">
    <w:abstractNumId w:val="649"/>
  </w:num>
  <w:num w:numId="351" w16cid:durableId="846364477">
    <w:abstractNumId w:val="364"/>
  </w:num>
  <w:num w:numId="352" w16cid:durableId="1448238018">
    <w:abstractNumId w:val="272"/>
  </w:num>
  <w:num w:numId="353" w16cid:durableId="1897273371">
    <w:abstractNumId w:val="691"/>
  </w:num>
  <w:num w:numId="354" w16cid:durableId="1918203226">
    <w:abstractNumId w:val="62"/>
  </w:num>
  <w:num w:numId="355" w16cid:durableId="1519663744">
    <w:abstractNumId w:val="412"/>
  </w:num>
  <w:num w:numId="356" w16cid:durableId="155000338">
    <w:abstractNumId w:val="42"/>
  </w:num>
  <w:num w:numId="357" w16cid:durableId="1260025730">
    <w:abstractNumId w:val="519"/>
  </w:num>
  <w:num w:numId="358" w16cid:durableId="1396856870">
    <w:abstractNumId w:val="48"/>
  </w:num>
  <w:num w:numId="359" w16cid:durableId="293801321">
    <w:abstractNumId w:val="590"/>
  </w:num>
  <w:num w:numId="360" w16cid:durableId="276300725">
    <w:abstractNumId w:val="346"/>
  </w:num>
  <w:num w:numId="361" w16cid:durableId="1293052218">
    <w:abstractNumId w:val="539"/>
  </w:num>
  <w:num w:numId="362" w16cid:durableId="729888264">
    <w:abstractNumId w:val="280"/>
  </w:num>
  <w:num w:numId="363" w16cid:durableId="773330595">
    <w:abstractNumId w:val="72"/>
  </w:num>
  <w:num w:numId="364" w16cid:durableId="1827283174">
    <w:abstractNumId w:val="306"/>
  </w:num>
  <w:num w:numId="365" w16cid:durableId="495727032">
    <w:abstractNumId w:val="446"/>
  </w:num>
  <w:num w:numId="366" w16cid:durableId="1472333148">
    <w:abstractNumId w:val="262"/>
  </w:num>
  <w:num w:numId="367" w16cid:durableId="1257712574">
    <w:abstractNumId w:val="499"/>
  </w:num>
  <w:num w:numId="368" w16cid:durableId="1915042503">
    <w:abstractNumId w:val="506"/>
  </w:num>
  <w:num w:numId="369" w16cid:durableId="275791520">
    <w:abstractNumId w:val="249"/>
  </w:num>
  <w:num w:numId="370" w16cid:durableId="1088186988">
    <w:abstractNumId w:val="374"/>
  </w:num>
  <w:num w:numId="371" w16cid:durableId="1190996076">
    <w:abstractNumId w:val="654"/>
  </w:num>
  <w:num w:numId="372" w16cid:durableId="1870796659">
    <w:abstractNumId w:val="706"/>
  </w:num>
  <w:num w:numId="373" w16cid:durableId="25184499">
    <w:abstractNumId w:val="554"/>
  </w:num>
  <w:num w:numId="374" w16cid:durableId="1360157213">
    <w:abstractNumId w:val="512"/>
  </w:num>
  <w:num w:numId="375" w16cid:durableId="722486813">
    <w:abstractNumId w:val="484"/>
  </w:num>
  <w:num w:numId="376" w16cid:durableId="302009808">
    <w:abstractNumId w:val="44"/>
  </w:num>
  <w:num w:numId="377" w16cid:durableId="1190952157">
    <w:abstractNumId w:val="637"/>
  </w:num>
  <w:num w:numId="378" w16cid:durableId="1203517780">
    <w:abstractNumId w:val="714"/>
  </w:num>
  <w:num w:numId="379" w16cid:durableId="757555492">
    <w:abstractNumId w:val="187"/>
  </w:num>
  <w:num w:numId="380" w16cid:durableId="169410965">
    <w:abstractNumId w:val="600"/>
  </w:num>
  <w:num w:numId="381" w16cid:durableId="788822173">
    <w:abstractNumId w:val="514"/>
  </w:num>
  <w:num w:numId="382" w16cid:durableId="823817400">
    <w:abstractNumId w:val="738"/>
  </w:num>
  <w:num w:numId="383" w16cid:durableId="1085104150">
    <w:abstractNumId w:val="741"/>
  </w:num>
  <w:num w:numId="384" w16cid:durableId="756749156">
    <w:abstractNumId w:val="627"/>
  </w:num>
  <w:num w:numId="385" w16cid:durableId="2046520809">
    <w:abstractNumId w:val="242"/>
  </w:num>
  <w:num w:numId="386" w16cid:durableId="444886880">
    <w:abstractNumId w:val="586"/>
  </w:num>
  <w:num w:numId="387" w16cid:durableId="430324378">
    <w:abstractNumId w:val="735"/>
  </w:num>
  <w:num w:numId="388" w16cid:durableId="1410347348">
    <w:abstractNumId w:val="570"/>
  </w:num>
  <w:num w:numId="389" w16cid:durableId="628128406">
    <w:abstractNumId w:val="264"/>
  </w:num>
  <w:num w:numId="390" w16cid:durableId="1591741469">
    <w:abstractNumId w:val="191"/>
  </w:num>
  <w:num w:numId="391" w16cid:durableId="792595294">
    <w:abstractNumId w:val="513"/>
  </w:num>
  <w:num w:numId="392" w16cid:durableId="905215933">
    <w:abstractNumId w:val="378"/>
  </w:num>
  <w:num w:numId="393" w16cid:durableId="223418356">
    <w:abstractNumId w:val="344"/>
  </w:num>
  <w:num w:numId="394" w16cid:durableId="283196966">
    <w:abstractNumId w:val="113"/>
  </w:num>
  <w:num w:numId="395" w16cid:durableId="59059617">
    <w:abstractNumId w:val="692"/>
  </w:num>
  <w:num w:numId="396" w16cid:durableId="586967395">
    <w:abstractNumId w:val="230"/>
  </w:num>
  <w:num w:numId="397" w16cid:durableId="1525169122">
    <w:abstractNumId w:val="452"/>
  </w:num>
  <w:num w:numId="398" w16cid:durableId="1057976711">
    <w:abstractNumId w:val="95"/>
  </w:num>
  <w:num w:numId="399" w16cid:durableId="681784906">
    <w:abstractNumId w:val="247"/>
  </w:num>
  <w:num w:numId="400" w16cid:durableId="1167938946">
    <w:abstractNumId w:val="705"/>
  </w:num>
  <w:num w:numId="401" w16cid:durableId="1986473044">
    <w:abstractNumId w:val="299"/>
  </w:num>
  <w:num w:numId="402" w16cid:durableId="1267032555">
    <w:abstractNumId w:val="422"/>
  </w:num>
  <w:num w:numId="403" w16cid:durableId="2140032114">
    <w:abstractNumId w:val="450"/>
  </w:num>
  <w:num w:numId="404" w16cid:durableId="254440839">
    <w:abstractNumId w:val="7"/>
  </w:num>
  <w:num w:numId="405" w16cid:durableId="246036293">
    <w:abstractNumId w:val="203"/>
  </w:num>
  <w:num w:numId="406" w16cid:durableId="1634868419">
    <w:abstractNumId w:val="183"/>
  </w:num>
  <w:num w:numId="407" w16cid:durableId="1472137968">
    <w:abstractNumId w:val="175"/>
  </w:num>
  <w:num w:numId="408" w16cid:durableId="1028217372">
    <w:abstractNumId w:val="470"/>
  </w:num>
  <w:num w:numId="409" w16cid:durableId="2112159836">
    <w:abstractNumId w:val="371"/>
  </w:num>
  <w:num w:numId="410" w16cid:durableId="678041873">
    <w:abstractNumId w:val="624"/>
  </w:num>
  <w:num w:numId="411" w16cid:durableId="503668213">
    <w:abstractNumId w:val="625"/>
  </w:num>
  <w:num w:numId="412" w16cid:durableId="1731150036">
    <w:abstractNumId w:val="521"/>
  </w:num>
  <w:num w:numId="413" w16cid:durableId="378431448">
    <w:abstractNumId w:val="384"/>
  </w:num>
  <w:num w:numId="414" w16cid:durableId="2074353074">
    <w:abstractNumId w:val="99"/>
  </w:num>
  <w:num w:numId="415" w16cid:durableId="1286237652">
    <w:abstractNumId w:val="558"/>
  </w:num>
  <w:num w:numId="416" w16cid:durableId="247345125">
    <w:abstractNumId w:val="353"/>
  </w:num>
  <w:num w:numId="417" w16cid:durableId="131530805">
    <w:abstractNumId w:val="105"/>
  </w:num>
  <w:num w:numId="418" w16cid:durableId="125780879">
    <w:abstractNumId w:val="244"/>
  </w:num>
  <w:num w:numId="419" w16cid:durableId="523902663">
    <w:abstractNumId w:val="134"/>
  </w:num>
  <w:num w:numId="420" w16cid:durableId="815955957">
    <w:abstractNumId w:val="730"/>
  </w:num>
  <w:num w:numId="421" w16cid:durableId="1565485402">
    <w:abstractNumId w:val="226"/>
  </w:num>
  <w:num w:numId="422" w16cid:durableId="77678307">
    <w:abstractNumId w:val="650"/>
  </w:num>
  <w:num w:numId="423" w16cid:durableId="145250551">
    <w:abstractNumId w:val="234"/>
  </w:num>
  <w:num w:numId="424" w16cid:durableId="1751728568">
    <w:abstractNumId w:val="391"/>
  </w:num>
  <w:num w:numId="425" w16cid:durableId="1702977975">
    <w:abstractNumId w:val="17"/>
  </w:num>
  <w:num w:numId="426" w16cid:durableId="1526286670">
    <w:abstractNumId w:val="30"/>
  </w:num>
  <w:num w:numId="427" w16cid:durableId="1239754397">
    <w:abstractNumId w:val="680"/>
  </w:num>
  <w:num w:numId="428" w16cid:durableId="1998217604">
    <w:abstractNumId w:val="193"/>
  </w:num>
  <w:num w:numId="429" w16cid:durableId="1313019052">
    <w:abstractNumId w:val="578"/>
  </w:num>
  <w:num w:numId="430" w16cid:durableId="729113995">
    <w:abstractNumId w:val="425"/>
  </w:num>
  <w:num w:numId="431" w16cid:durableId="748383414">
    <w:abstractNumId w:val="461"/>
  </w:num>
  <w:num w:numId="432" w16cid:durableId="831530134">
    <w:abstractNumId w:val="400"/>
  </w:num>
  <w:num w:numId="433" w16cid:durableId="1831558953">
    <w:abstractNumId w:val="383"/>
  </w:num>
  <w:num w:numId="434" w16cid:durableId="1841266146">
    <w:abstractNumId w:val="690"/>
  </w:num>
  <w:num w:numId="435" w16cid:durableId="1650329106">
    <w:abstractNumId w:val="142"/>
  </w:num>
  <w:num w:numId="436" w16cid:durableId="1115515953">
    <w:abstractNumId w:val="201"/>
  </w:num>
  <w:num w:numId="437" w16cid:durableId="1451124636">
    <w:abstractNumId w:val="567"/>
  </w:num>
  <w:num w:numId="438" w16cid:durableId="690836136">
    <w:abstractNumId w:val="136"/>
  </w:num>
  <w:num w:numId="439" w16cid:durableId="1791781473">
    <w:abstractNumId w:val="398"/>
  </w:num>
  <w:num w:numId="440" w16cid:durableId="1323509879">
    <w:abstractNumId w:val="496"/>
  </w:num>
  <w:num w:numId="441" w16cid:durableId="327365975">
    <w:abstractNumId w:val="32"/>
  </w:num>
  <w:num w:numId="442" w16cid:durableId="333146802">
    <w:abstractNumId w:val="97"/>
  </w:num>
  <w:num w:numId="443" w16cid:durableId="925502946">
    <w:abstractNumId w:val="723"/>
  </w:num>
  <w:num w:numId="444" w16cid:durableId="913005005">
    <w:abstractNumId w:val="413"/>
  </w:num>
  <w:num w:numId="445" w16cid:durableId="548301512">
    <w:abstractNumId w:val="466"/>
  </w:num>
  <w:num w:numId="446" w16cid:durableId="1242108360">
    <w:abstractNumId w:val="390"/>
  </w:num>
  <w:num w:numId="447" w16cid:durableId="1898741458">
    <w:abstractNumId w:val="494"/>
  </w:num>
  <w:num w:numId="448" w16cid:durableId="765997388">
    <w:abstractNumId w:val="166"/>
  </w:num>
  <w:num w:numId="449" w16cid:durableId="967007501">
    <w:abstractNumId w:val="742"/>
  </w:num>
  <w:num w:numId="450" w16cid:durableId="959989277">
    <w:abstractNumId w:val="420"/>
  </w:num>
  <w:num w:numId="451" w16cid:durableId="1564411473">
    <w:abstractNumId w:val="296"/>
  </w:num>
  <w:num w:numId="452" w16cid:durableId="2097045147">
    <w:abstractNumId w:val="740"/>
  </w:num>
  <w:num w:numId="453" w16cid:durableId="1574318497">
    <w:abstractNumId w:val="321"/>
  </w:num>
  <w:num w:numId="454" w16cid:durableId="887185247">
    <w:abstractNumId w:val="188"/>
  </w:num>
  <w:num w:numId="455" w16cid:durableId="507405325">
    <w:abstractNumId w:val="173"/>
  </w:num>
  <w:num w:numId="456" w16cid:durableId="241375709">
    <w:abstractNumId w:val="207"/>
  </w:num>
  <w:num w:numId="457" w16cid:durableId="1790390622">
    <w:abstractNumId w:val="643"/>
  </w:num>
  <w:num w:numId="458" w16cid:durableId="1995378552">
    <w:abstractNumId w:val="309"/>
  </w:num>
  <w:num w:numId="459" w16cid:durableId="1678776357">
    <w:abstractNumId w:val="86"/>
  </w:num>
  <w:num w:numId="460" w16cid:durableId="1761366770">
    <w:abstractNumId w:val="715"/>
  </w:num>
  <w:num w:numId="461" w16cid:durableId="1883863002">
    <w:abstractNumId w:val="583"/>
  </w:num>
  <w:num w:numId="462" w16cid:durableId="1136491346">
    <w:abstractNumId w:val="252"/>
  </w:num>
  <w:num w:numId="463" w16cid:durableId="1763795832">
    <w:abstractNumId w:val="482"/>
  </w:num>
  <w:num w:numId="464" w16cid:durableId="669407979">
    <w:abstractNumId w:val="405"/>
  </w:num>
  <w:num w:numId="465" w16cid:durableId="57171196">
    <w:abstractNumId w:val="352"/>
  </w:num>
  <w:num w:numId="466" w16cid:durableId="962880708">
    <w:abstractNumId w:val="704"/>
  </w:num>
  <w:num w:numId="467" w16cid:durableId="1462118039">
    <w:abstractNumId w:val="16"/>
  </w:num>
  <w:num w:numId="468" w16cid:durableId="1986739972">
    <w:abstractNumId w:val="227"/>
  </w:num>
  <w:num w:numId="469" w16cid:durableId="2036149896">
    <w:abstractNumId w:val="330"/>
  </w:num>
  <w:num w:numId="470" w16cid:durableId="379014332">
    <w:abstractNumId w:val="522"/>
  </w:num>
  <w:num w:numId="471" w16cid:durableId="1702627467">
    <w:abstractNumId w:val="169"/>
  </w:num>
  <w:num w:numId="472" w16cid:durableId="673798103">
    <w:abstractNumId w:val="571"/>
  </w:num>
  <w:num w:numId="473" w16cid:durableId="900216515">
    <w:abstractNumId w:val="189"/>
  </w:num>
  <w:num w:numId="474" w16cid:durableId="757822438">
    <w:abstractNumId w:val="126"/>
  </w:num>
  <w:num w:numId="475" w16cid:durableId="312367470">
    <w:abstractNumId w:val="107"/>
  </w:num>
  <w:num w:numId="476" w16cid:durableId="1711493020">
    <w:abstractNumId w:val="260"/>
  </w:num>
  <w:num w:numId="477" w16cid:durableId="2020043061">
    <w:abstractNumId w:val="602"/>
  </w:num>
  <w:num w:numId="478" w16cid:durableId="52122174">
    <w:abstractNumId w:val="656"/>
  </w:num>
  <w:num w:numId="479" w16cid:durableId="402144619">
    <w:abstractNumId w:val="572"/>
  </w:num>
  <w:num w:numId="480" w16cid:durableId="1022512873">
    <w:abstractNumId w:val="756"/>
  </w:num>
  <w:num w:numId="481" w16cid:durableId="1020199602">
    <w:abstractNumId w:val="755"/>
  </w:num>
  <w:num w:numId="482" w16cid:durableId="657418577">
    <w:abstractNumId w:val="240"/>
  </w:num>
  <w:num w:numId="483" w16cid:durableId="450824155">
    <w:abstractNumId w:val="68"/>
  </w:num>
  <w:num w:numId="484" w16cid:durableId="192159823">
    <w:abstractNumId w:val="11"/>
  </w:num>
  <w:num w:numId="485" w16cid:durableId="161631320">
    <w:abstractNumId w:val="199"/>
  </w:num>
  <w:num w:numId="486" w16cid:durableId="1798328236">
    <w:abstractNumId w:val="753"/>
  </w:num>
  <w:num w:numId="487" w16cid:durableId="414668770">
    <w:abstractNumId w:val="366"/>
  </w:num>
  <w:num w:numId="488" w16cid:durableId="97793148">
    <w:abstractNumId w:val="347"/>
  </w:num>
  <w:num w:numId="489" w16cid:durableId="1162429251">
    <w:abstractNumId w:val="415"/>
  </w:num>
  <w:num w:numId="490" w16cid:durableId="1637292690">
    <w:abstractNumId w:val="324"/>
  </w:num>
  <w:num w:numId="491" w16cid:durableId="934240752">
    <w:abstractNumId w:val="161"/>
  </w:num>
  <w:num w:numId="492" w16cid:durableId="912593105">
    <w:abstractNumId w:val="731"/>
  </w:num>
  <w:num w:numId="493" w16cid:durableId="1699773531">
    <w:abstractNumId w:val="501"/>
  </w:num>
  <w:num w:numId="494" w16cid:durableId="336926573">
    <w:abstractNumId w:val="688"/>
  </w:num>
  <w:num w:numId="495" w16cid:durableId="1174681868">
    <w:abstractNumId w:val="640"/>
  </w:num>
  <w:num w:numId="496" w16cid:durableId="9767492">
    <w:abstractNumId w:val="311"/>
  </w:num>
  <w:num w:numId="497" w16cid:durableId="950622726">
    <w:abstractNumId w:val="678"/>
  </w:num>
  <w:num w:numId="498" w16cid:durableId="815144493">
    <w:abstractNumId w:val="699"/>
  </w:num>
  <w:num w:numId="499" w16cid:durableId="1437211376">
    <w:abstractNumId w:val="569"/>
  </w:num>
  <w:num w:numId="500" w16cid:durableId="107504004">
    <w:abstractNumId w:val="225"/>
  </w:num>
  <w:num w:numId="501" w16cid:durableId="696349781">
    <w:abstractNumId w:val="403"/>
  </w:num>
  <w:num w:numId="502" w16cid:durableId="915941137">
    <w:abstractNumId w:val="304"/>
  </w:num>
  <w:num w:numId="503" w16cid:durableId="186599161">
    <w:abstractNumId w:val="581"/>
  </w:num>
  <w:num w:numId="504" w16cid:durableId="303194253">
    <w:abstractNumId w:val="693"/>
  </w:num>
  <w:num w:numId="505" w16cid:durableId="738215017">
    <w:abstractNumId w:val="472"/>
  </w:num>
  <w:num w:numId="506" w16cid:durableId="1093554654">
    <w:abstractNumId w:val="219"/>
  </w:num>
  <w:num w:numId="507" w16cid:durableId="2026204398">
    <w:abstractNumId w:val="646"/>
  </w:num>
  <w:num w:numId="508" w16cid:durableId="663361681">
    <w:abstractNumId w:val="416"/>
  </w:num>
  <w:num w:numId="509" w16cid:durableId="9115024">
    <w:abstractNumId w:val="246"/>
  </w:num>
  <w:num w:numId="510" w16cid:durableId="646738818">
    <w:abstractNumId w:val="703"/>
  </w:num>
  <w:num w:numId="511" w16cid:durableId="877663774">
    <w:abstractNumId w:val="82"/>
  </w:num>
  <w:num w:numId="512" w16cid:durableId="1564174460">
    <w:abstractNumId w:val="301"/>
  </w:num>
  <w:num w:numId="513" w16cid:durableId="1469322945">
    <w:abstractNumId w:val="274"/>
  </w:num>
  <w:num w:numId="514" w16cid:durableId="255214198">
    <w:abstractNumId w:val="102"/>
  </w:num>
  <w:num w:numId="515" w16cid:durableId="370694087">
    <w:abstractNumId w:val="604"/>
  </w:num>
  <w:num w:numId="516" w16cid:durableId="1504314922">
    <w:abstractNumId w:val="375"/>
  </w:num>
  <w:num w:numId="517" w16cid:durableId="365720673">
    <w:abstractNumId w:val="338"/>
  </w:num>
  <w:num w:numId="518" w16cid:durableId="888302185">
    <w:abstractNumId w:val="34"/>
  </w:num>
  <w:num w:numId="519" w16cid:durableId="626014381">
    <w:abstractNumId w:val="13"/>
  </w:num>
  <w:num w:numId="520" w16cid:durableId="2034188672">
    <w:abstractNumId w:val="698"/>
  </w:num>
  <w:num w:numId="521" w16cid:durableId="180432843">
    <w:abstractNumId w:val="20"/>
  </w:num>
  <w:num w:numId="522" w16cid:durableId="1473982469">
    <w:abstractNumId w:val="350"/>
  </w:num>
  <w:num w:numId="523" w16cid:durableId="1079713700">
    <w:abstractNumId w:val="734"/>
  </w:num>
  <w:num w:numId="524" w16cid:durableId="938371412">
    <w:abstractNumId w:val="40"/>
  </w:num>
  <w:num w:numId="525" w16cid:durableId="558978888">
    <w:abstractNumId w:val="104"/>
  </w:num>
  <w:num w:numId="526" w16cid:durableId="195243600">
    <w:abstractNumId w:val="358"/>
  </w:num>
  <w:num w:numId="527" w16cid:durableId="1256590702">
    <w:abstractNumId w:val="589"/>
  </w:num>
  <w:num w:numId="528" w16cid:durableId="1923875859">
    <w:abstractNumId w:val="596"/>
  </w:num>
  <w:num w:numId="529" w16cid:durableId="582835881">
    <w:abstractNumId w:val="696"/>
  </w:num>
  <w:num w:numId="530" w16cid:durableId="1888253022">
    <w:abstractNumId w:val="462"/>
  </w:num>
  <w:num w:numId="531" w16cid:durableId="1866627378">
    <w:abstractNumId w:val="26"/>
  </w:num>
  <w:num w:numId="532" w16cid:durableId="1033193715">
    <w:abstractNumId w:val="361"/>
  </w:num>
  <w:num w:numId="533" w16cid:durableId="838888893">
    <w:abstractNumId w:val="580"/>
  </w:num>
  <w:num w:numId="534" w16cid:durableId="1026178910">
    <w:abstractNumId w:val="411"/>
  </w:num>
  <w:num w:numId="535" w16cid:durableId="1860968033">
    <w:abstractNumId w:val="257"/>
  </w:num>
  <w:num w:numId="536" w16cid:durableId="432827106">
    <w:abstractNumId w:val="221"/>
  </w:num>
  <w:num w:numId="537" w16cid:durableId="888762662">
    <w:abstractNumId w:val="328"/>
  </w:num>
  <w:num w:numId="538" w16cid:durableId="1370766440">
    <w:abstractNumId w:val="145"/>
  </w:num>
  <w:num w:numId="539" w16cid:durableId="1757362500">
    <w:abstractNumId w:val="144"/>
  </w:num>
  <w:num w:numId="540" w16cid:durableId="251205999">
    <w:abstractNumId w:val="241"/>
  </w:num>
  <w:num w:numId="541" w16cid:durableId="1984039057">
    <w:abstractNumId w:val="762"/>
  </w:num>
  <w:num w:numId="542" w16cid:durableId="925382777">
    <w:abstractNumId w:val="498"/>
  </w:num>
  <w:num w:numId="543" w16cid:durableId="538128474">
    <w:abstractNumId w:val="298"/>
  </w:num>
  <w:num w:numId="544" w16cid:durableId="1581671571">
    <w:abstractNumId w:val="341"/>
  </w:num>
  <w:num w:numId="545" w16cid:durableId="195585050">
    <w:abstractNumId w:val="348"/>
  </w:num>
  <w:num w:numId="546" w16cid:durableId="980307270">
    <w:abstractNumId w:val="127"/>
  </w:num>
  <w:num w:numId="547" w16cid:durableId="564923751">
    <w:abstractNumId w:val="419"/>
  </w:num>
  <w:num w:numId="548" w16cid:durableId="1517185038">
    <w:abstractNumId w:val="632"/>
  </w:num>
  <w:num w:numId="549" w16cid:durableId="1919361615">
    <w:abstractNumId w:val="275"/>
  </w:num>
  <w:num w:numId="550" w16cid:durableId="1596787819">
    <w:abstractNumId w:val="593"/>
  </w:num>
  <w:num w:numId="551" w16cid:durableId="375081081">
    <w:abstractNumId w:val="52"/>
  </w:num>
  <w:num w:numId="552" w16cid:durableId="2071462883">
    <w:abstractNumId w:val="87"/>
  </w:num>
  <w:num w:numId="553" w16cid:durableId="1870293210">
    <w:abstractNumId w:val="520"/>
  </w:num>
  <w:num w:numId="554" w16cid:durableId="1550141904">
    <w:abstractNumId w:val="356"/>
  </w:num>
  <w:num w:numId="555" w16cid:durableId="1608736042">
    <w:abstractNumId w:val="671"/>
  </w:num>
  <w:num w:numId="556" w16cid:durableId="654534362">
    <w:abstractNumId w:val="508"/>
  </w:num>
  <w:num w:numId="557" w16cid:durableId="1468469964">
    <w:abstractNumId w:val="138"/>
  </w:num>
  <w:num w:numId="558" w16cid:durableId="830562642">
    <w:abstractNumId w:val="399"/>
  </w:num>
  <w:num w:numId="559" w16cid:durableId="1959752187">
    <w:abstractNumId w:val="479"/>
  </w:num>
  <w:num w:numId="560" w16cid:durableId="1743015995">
    <w:abstractNumId w:val="651"/>
  </w:num>
  <w:num w:numId="561" w16cid:durableId="360280458">
    <w:abstractNumId w:val="269"/>
  </w:num>
  <w:num w:numId="562" w16cid:durableId="654989140">
    <w:abstractNumId w:val="60"/>
  </w:num>
  <w:num w:numId="563" w16cid:durableId="418018282">
    <w:abstractNumId w:val="53"/>
  </w:num>
  <w:num w:numId="564" w16cid:durableId="1828587888">
    <w:abstractNumId w:val="359"/>
  </w:num>
  <w:num w:numId="565" w16cid:durableId="344131829">
    <w:abstractNumId w:val="363"/>
  </w:num>
  <w:num w:numId="566" w16cid:durableId="1889949255">
    <w:abstractNumId w:val="510"/>
  </w:num>
  <w:num w:numId="567" w16cid:durableId="321079203">
    <w:abstractNumId w:val="224"/>
  </w:num>
  <w:num w:numId="568" w16cid:durableId="138498286">
    <w:abstractNumId w:val="653"/>
  </w:num>
  <w:num w:numId="569" w16cid:durableId="513501847">
    <w:abstractNumId w:val="721"/>
  </w:num>
  <w:num w:numId="570" w16cid:durableId="554698784">
    <w:abstractNumId w:val="745"/>
  </w:num>
  <w:num w:numId="571" w16cid:durableId="1203595596">
    <w:abstractNumId w:val="636"/>
  </w:num>
  <w:num w:numId="572" w16cid:durableId="203251827">
    <w:abstractNumId w:val="515"/>
  </w:num>
  <w:num w:numId="573" w16cid:durableId="465465648">
    <w:abstractNumId w:val="667"/>
  </w:num>
  <w:num w:numId="574" w16cid:durableId="1780754006">
    <w:abstractNumId w:val="168"/>
  </w:num>
  <w:num w:numId="575" w16cid:durableId="335429227">
    <w:abstractNumId w:val="614"/>
  </w:num>
  <w:num w:numId="576" w16cid:durableId="1416515686">
    <w:abstractNumId w:val="453"/>
  </w:num>
  <w:num w:numId="577" w16cid:durableId="1874609816">
    <w:abstractNumId w:val="85"/>
  </w:num>
  <w:num w:numId="578" w16cid:durableId="1491141845">
    <w:abstractNumId w:val="61"/>
  </w:num>
  <w:num w:numId="579" w16cid:durableId="1994487590">
    <w:abstractNumId w:val="117"/>
  </w:num>
  <w:num w:numId="580" w16cid:durableId="570115085">
    <w:abstractNumId w:val="439"/>
  </w:num>
  <w:num w:numId="581" w16cid:durableId="235628002">
    <w:abstractNumId w:val="679"/>
  </w:num>
  <w:num w:numId="582" w16cid:durableId="1555308394">
    <w:abstractNumId w:val="606"/>
  </w:num>
  <w:num w:numId="583" w16cid:durableId="511801040">
    <w:abstractNumId w:val="585"/>
  </w:num>
  <w:num w:numId="584" w16cid:durableId="1598438243">
    <w:abstractNumId w:val="629"/>
  </w:num>
  <w:num w:numId="585" w16cid:durableId="546067147">
    <w:abstractNumId w:val="98"/>
  </w:num>
  <w:num w:numId="586" w16cid:durableId="1521242349">
    <w:abstractNumId w:val="43"/>
  </w:num>
  <w:num w:numId="587" w16cid:durableId="826869516">
    <w:abstractNumId w:val="459"/>
  </w:num>
  <w:num w:numId="588" w16cid:durableId="1918132597">
    <w:abstractNumId w:val="83"/>
  </w:num>
  <w:num w:numId="589" w16cid:durableId="481628631">
    <w:abstractNumId w:val="3"/>
  </w:num>
  <w:num w:numId="590" w16cid:durableId="1672830891">
    <w:abstractNumId w:val="110"/>
  </w:num>
  <w:num w:numId="591" w16cid:durableId="744957423">
    <w:abstractNumId w:val="0"/>
  </w:num>
  <w:num w:numId="592" w16cid:durableId="667638752">
    <w:abstractNumId w:val="35"/>
  </w:num>
  <w:num w:numId="593" w16cid:durableId="519054434">
    <w:abstractNumId w:val="736"/>
  </w:num>
  <w:num w:numId="594" w16cid:durableId="1203175938">
    <w:abstractNumId w:val="737"/>
  </w:num>
  <w:num w:numId="595" w16cid:durableId="1064259822">
    <w:abstractNumId w:val="223"/>
  </w:num>
  <w:num w:numId="596" w16cid:durableId="1473521256">
    <w:abstractNumId w:val="12"/>
  </w:num>
  <w:num w:numId="597" w16cid:durableId="996148161">
    <w:abstractNumId w:val="255"/>
  </w:num>
  <w:num w:numId="598" w16cid:durableId="190799343">
    <w:abstractNumId w:val="379"/>
  </w:num>
  <w:num w:numId="599" w16cid:durableId="1901789266">
    <w:abstractNumId w:val="601"/>
  </w:num>
  <w:num w:numId="600" w16cid:durableId="770441959">
    <w:abstractNumId w:val="662"/>
  </w:num>
  <w:num w:numId="601" w16cid:durableId="850068295">
    <w:abstractNumId w:val="56"/>
  </w:num>
  <w:num w:numId="602" w16cid:durableId="1959600458">
    <w:abstractNumId w:val="516"/>
  </w:num>
  <w:num w:numId="603" w16cid:durableId="1137530589">
    <w:abstractNumId w:val="471"/>
  </w:num>
  <w:num w:numId="604" w16cid:durableId="1560897863">
    <w:abstractNumId w:val="125"/>
  </w:num>
  <w:num w:numId="605" w16cid:durableId="1003162627">
    <w:abstractNumId w:val="67"/>
  </w:num>
  <w:num w:numId="606" w16cid:durableId="1199322218">
    <w:abstractNumId w:val="547"/>
  </w:num>
  <w:num w:numId="607" w16cid:durableId="1466042788">
    <w:abstractNumId w:val="669"/>
  </w:num>
  <w:num w:numId="608" w16cid:durableId="1514412304">
    <w:abstractNumId w:val="239"/>
  </w:num>
  <w:num w:numId="609" w16cid:durableId="1082415346">
    <w:abstractNumId w:val="278"/>
  </w:num>
  <w:num w:numId="610" w16cid:durableId="1476020783">
    <w:abstractNumId w:val="763"/>
  </w:num>
  <w:num w:numId="611" w16cid:durableId="538976009">
    <w:abstractNumId w:val="285"/>
  </w:num>
  <w:num w:numId="612" w16cid:durableId="1390687562">
    <w:abstractNumId w:val="463"/>
  </w:num>
  <w:num w:numId="613" w16cid:durableId="1335298590">
    <w:abstractNumId w:val="245"/>
  </w:num>
  <w:num w:numId="614" w16cid:durableId="1130243256">
    <w:abstractNumId w:val="507"/>
  </w:num>
  <w:num w:numId="615" w16cid:durableId="524708599">
    <w:abstractNumId w:val="481"/>
  </w:num>
  <w:num w:numId="616" w16cid:durableId="1322854071">
    <w:abstractNumId w:val="584"/>
  </w:num>
  <w:num w:numId="617" w16cid:durableId="1429042392">
    <w:abstractNumId w:val="666"/>
  </w:num>
  <w:num w:numId="618" w16cid:durableId="1446073682">
    <w:abstractNumId w:val="523"/>
  </w:num>
  <w:num w:numId="619" w16cid:durableId="1897355962">
    <w:abstractNumId w:val="695"/>
  </w:num>
  <w:num w:numId="620" w16cid:durableId="1829860456">
    <w:abstractNumId w:val="562"/>
  </w:num>
  <w:num w:numId="621" w16cid:durableId="141167110">
    <w:abstractNumId w:val="141"/>
  </w:num>
  <w:num w:numId="622" w16cid:durableId="1485393711">
    <w:abstractNumId w:val="349"/>
  </w:num>
  <w:num w:numId="623" w16cid:durableId="875703737">
    <w:abstractNumId w:val="694"/>
  </w:num>
  <w:num w:numId="624" w16cid:durableId="375861958">
    <w:abstractNumId w:val="488"/>
  </w:num>
  <w:num w:numId="625" w16cid:durableId="971055249">
    <w:abstractNumId w:val="210"/>
  </w:num>
  <w:num w:numId="626" w16cid:durableId="1655521831">
    <w:abstractNumId w:val="135"/>
  </w:num>
  <w:num w:numId="627" w16cid:durableId="1044987426">
    <w:abstractNumId w:val="112"/>
  </w:num>
  <w:num w:numId="628" w16cid:durableId="637496803">
    <w:abstractNumId w:val="605"/>
  </w:num>
  <w:num w:numId="629" w16cid:durableId="1559168270">
    <w:abstractNumId w:val="659"/>
  </w:num>
  <w:num w:numId="630" w16cid:durableId="1150058253">
    <w:abstractNumId w:val="109"/>
  </w:num>
  <w:num w:numId="631" w16cid:durableId="1070544587">
    <w:abstractNumId w:val="560"/>
  </w:num>
  <w:num w:numId="632" w16cid:durableId="1811286629">
    <w:abstractNumId w:val="418"/>
  </w:num>
  <w:num w:numId="633" w16cid:durableId="359816864">
    <w:abstractNumId w:val="631"/>
  </w:num>
  <w:num w:numId="634" w16cid:durableId="1927298535">
    <w:abstractNumId w:val="551"/>
  </w:num>
  <w:num w:numId="635" w16cid:durableId="1002271232">
    <w:abstractNumId w:val="151"/>
  </w:num>
  <w:num w:numId="636" w16cid:durableId="907687741">
    <w:abstractNumId w:val="326"/>
  </w:num>
  <w:num w:numId="637" w16cid:durableId="436874173">
    <w:abstractNumId w:val="595"/>
  </w:num>
  <w:num w:numId="638" w16cid:durableId="299773773">
    <w:abstractNumId w:val="190"/>
  </w:num>
  <w:num w:numId="639" w16cid:durableId="1544101440">
    <w:abstractNumId w:val="454"/>
  </w:num>
  <w:num w:numId="640" w16cid:durableId="73211073">
    <w:abstractNumId w:val="426"/>
  </w:num>
  <w:num w:numId="641" w16cid:durableId="1252590331">
    <w:abstractNumId w:val="421"/>
  </w:num>
  <w:num w:numId="642" w16cid:durableId="608053495">
    <w:abstractNumId w:val="2"/>
  </w:num>
  <w:num w:numId="643" w16cid:durableId="144980945">
    <w:abstractNumId w:val="518"/>
  </w:num>
  <w:num w:numId="644" w16cid:durableId="607736571">
    <w:abstractNumId w:val="23"/>
  </w:num>
  <w:num w:numId="645" w16cid:durableId="1766728266">
    <w:abstractNumId w:val="194"/>
  </w:num>
  <w:num w:numId="646" w16cid:durableId="1509521070">
    <w:abstractNumId w:val="208"/>
  </w:num>
  <w:num w:numId="647" w16cid:durableId="940918817">
    <w:abstractNumId w:val="414"/>
  </w:num>
  <w:num w:numId="648" w16cid:durableId="1061371499">
    <w:abstractNumId w:val="505"/>
  </w:num>
  <w:num w:numId="649" w16cid:durableId="1842424322">
    <w:abstractNumId w:val="495"/>
  </w:num>
  <w:num w:numId="650" w16cid:durableId="1649823040">
    <w:abstractNumId w:val="542"/>
  </w:num>
  <w:num w:numId="651" w16cid:durableId="1886747689">
    <w:abstractNumId w:val="607"/>
  </w:num>
  <w:num w:numId="652" w16cid:durableId="100688180">
    <w:abstractNumId w:val="120"/>
  </w:num>
  <w:num w:numId="653" w16cid:durableId="1291085138">
    <w:abstractNumId w:val="401"/>
  </w:num>
  <w:num w:numId="654" w16cid:durableId="12272739">
    <w:abstractNumId w:val="396"/>
  </w:num>
  <w:num w:numId="655" w16cid:durableId="74397373">
    <w:abstractNumId w:val="548"/>
  </w:num>
  <w:num w:numId="656" w16cid:durableId="643851776">
    <w:abstractNumId w:val="295"/>
  </w:num>
  <w:num w:numId="657" w16cid:durableId="2031181782">
    <w:abstractNumId w:val="549"/>
  </w:num>
  <w:num w:numId="658" w16cid:durableId="1808279434">
    <w:abstractNumId w:val="634"/>
  </w:num>
  <w:num w:numId="659" w16cid:durableId="84573111">
    <w:abstractNumId w:val="139"/>
  </w:num>
  <w:num w:numId="660" w16cid:durableId="596909439">
    <w:abstractNumId w:val="615"/>
  </w:num>
  <w:num w:numId="661" w16cid:durableId="150609000">
    <w:abstractNumId w:val="491"/>
  </w:num>
  <w:num w:numId="662" w16cid:durableId="525215733">
    <w:abstractNumId w:val="655"/>
  </w:num>
  <w:num w:numId="663" w16cid:durableId="11153562">
    <w:abstractNumId w:val="287"/>
  </w:num>
  <w:num w:numId="664" w16cid:durableId="33777210">
    <w:abstractNumId w:val="440"/>
  </w:num>
  <w:num w:numId="665" w16cid:durableId="281882881">
    <w:abstractNumId w:val="36"/>
  </w:num>
  <w:num w:numId="666" w16cid:durableId="440803929">
    <w:abstractNumId w:val="192"/>
  </w:num>
  <w:num w:numId="667" w16cid:durableId="564724258">
    <w:abstractNumId w:val="683"/>
  </w:num>
  <w:num w:numId="668" w16cid:durableId="13501009">
    <w:abstractNumId w:val="58"/>
  </w:num>
  <w:num w:numId="669" w16cid:durableId="1026443256">
    <w:abstractNumId w:val="149"/>
  </w:num>
  <w:num w:numId="670" w16cid:durableId="283538974">
    <w:abstractNumId w:val="357"/>
  </w:num>
  <w:num w:numId="671" w16cid:durableId="985935154">
    <w:abstractNumId w:val="380"/>
  </w:num>
  <w:num w:numId="672" w16cid:durableId="974410834">
    <w:abstractNumId w:val="33"/>
  </w:num>
  <w:num w:numId="673" w16cid:durableId="1593587092">
    <w:abstractNumId w:val="143"/>
  </w:num>
  <w:num w:numId="674" w16cid:durableId="544413888">
    <w:abstractNumId w:val="266"/>
  </w:num>
  <w:num w:numId="675" w16cid:durableId="1882470307">
    <w:abstractNumId w:val="381"/>
  </w:num>
  <w:num w:numId="676" w16cid:durableId="1657295945">
    <w:abstractNumId w:val="339"/>
  </w:num>
  <w:num w:numId="677" w16cid:durableId="640228369">
    <w:abstractNumId w:val="436"/>
  </w:num>
  <w:num w:numId="678" w16cid:durableId="465466038">
    <w:abstractNumId w:val="613"/>
  </w:num>
  <w:num w:numId="679" w16cid:durableId="2145584015">
    <w:abstractNumId w:val="759"/>
  </w:num>
  <w:num w:numId="680" w16cid:durableId="1425612785">
    <w:abstractNumId w:val="386"/>
  </w:num>
  <w:num w:numId="681" w16cid:durableId="513303881">
    <w:abstractNumId w:val="251"/>
  </w:num>
  <w:num w:numId="682" w16cid:durableId="48772668">
    <w:abstractNumId w:val="598"/>
  </w:num>
  <w:num w:numId="683" w16cid:durableId="1400521489">
    <w:abstractNumId w:val="443"/>
  </w:num>
  <w:num w:numId="684" w16cid:durableId="954871726">
    <w:abstractNumId w:val="158"/>
  </w:num>
  <w:num w:numId="685" w16cid:durableId="16280345">
    <w:abstractNumId w:val="592"/>
  </w:num>
  <w:num w:numId="686" w16cid:durableId="1262565341">
    <w:abstractNumId w:val="633"/>
  </w:num>
  <w:num w:numId="687" w16cid:durableId="1988969238">
    <w:abstractNumId w:val="550"/>
  </w:num>
  <w:num w:numId="688" w16cid:durableId="288904885">
    <w:abstractNumId w:val="487"/>
  </w:num>
  <w:num w:numId="689" w16cid:durableId="1009024379">
    <w:abstractNumId w:val="213"/>
  </w:num>
  <w:num w:numId="690" w16cid:durableId="2090034040">
    <w:abstractNumId w:val="176"/>
  </w:num>
  <w:num w:numId="691" w16cid:durableId="1357000219">
    <w:abstractNumId w:val="483"/>
  </w:num>
  <w:num w:numId="692" w16cid:durableId="1392271546">
    <w:abstractNumId w:val="18"/>
  </w:num>
  <w:num w:numId="693" w16cid:durableId="2121293724">
    <w:abstractNumId w:val="764"/>
  </w:num>
  <w:num w:numId="694" w16cid:durableId="916865532">
    <w:abstractNumId w:val="179"/>
  </w:num>
  <w:num w:numId="695" w16cid:durableId="1067260944">
    <w:abstractNumId w:val="297"/>
  </w:num>
  <w:num w:numId="696" w16cid:durableId="1180391601">
    <w:abstractNumId w:val="493"/>
  </w:num>
  <w:num w:numId="697" w16cid:durableId="394552952">
    <w:abstractNumId w:val="538"/>
  </w:num>
  <w:num w:numId="698" w16cid:durableId="1850363493">
    <w:abstractNumId w:val="619"/>
  </w:num>
  <w:num w:numId="699" w16cid:durableId="296227764">
    <w:abstractNumId w:val="292"/>
  </w:num>
  <w:num w:numId="700" w16cid:durableId="644361237">
    <w:abstractNumId w:val="236"/>
  </w:num>
  <w:num w:numId="701" w16cid:durableId="1949117819">
    <w:abstractNumId w:val="622"/>
  </w:num>
  <w:num w:numId="702" w16cid:durableId="389691238">
    <w:abstractNumId w:val="38"/>
  </w:num>
  <w:num w:numId="703" w16cid:durableId="1563247200">
    <w:abstractNumId w:val="747"/>
  </w:num>
  <w:num w:numId="704" w16cid:durableId="1280801310">
    <w:abstractNumId w:val="214"/>
  </w:num>
  <w:num w:numId="705" w16cid:durableId="130560743">
    <w:abstractNumId w:val="216"/>
  </w:num>
  <w:num w:numId="706" w16cid:durableId="530800962">
    <w:abstractNumId w:val="54"/>
  </w:num>
  <w:num w:numId="707" w16cid:durableId="436559139">
    <w:abstractNumId w:val="541"/>
  </w:num>
  <w:num w:numId="708" w16cid:durableId="533734581">
    <w:abstractNumId w:val="465"/>
  </w:num>
  <w:num w:numId="709" w16cid:durableId="809785672">
    <w:abstractNumId w:val="553"/>
  </w:num>
  <w:num w:numId="710" w16cid:durableId="1883012882">
    <w:abstractNumId w:val="594"/>
  </w:num>
  <w:num w:numId="711" w16cid:durableId="80303219">
    <w:abstractNumId w:val="215"/>
  </w:num>
  <w:num w:numId="712" w16cid:durableId="1781336102">
    <w:abstractNumId w:val="739"/>
  </w:num>
  <w:num w:numId="713" w16cid:durableId="1241714234">
    <w:abstractNumId w:val="345"/>
  </w:num>
  <w:num w:numId="714" w16cid:durableId="231740026">
    <w:abstractNumId w:val="611"/>
  </w:num>
  <w:num w:numId="715" w16cid:durableId="1396784775">
    <w:abstractNumId w:val="711"/>
  </w:num>
  <w:num w:numId="716" w16cid:durableId="84807926">
    <w:abstractNumId w:val="761"/>
  </w:num>
  <w:num w:numId="717" w16cid:durableId="1901935584">
    <w:abstractNumId w:val="689"/>
  </w:num>
  <w:num w:numId="718" w16cid:durableId="1291940124">
    <w:abstractNumId w:val="445"/>
  </w:num>
  <w:num w:numId="719" w16cid:durableId="1505627880">
    <w:abstractNumId w:val="205"/>
  </w:num>
  <w:num w:numId="720" w16cid:durableId="255985843">
    <w:abstractNumId w:val="128"/>
  </w:num>
  <w:num w:numId="721" w16cid:durableId="682704545">
    <w:abstractNumId w:val="751"/>
  </w:num>
  <w:num w:numId="722" w16cid:durableId="694501269">
    <w:abstractNumId w:val="665"/>
  </w:num>
  <w:num w:numId="723" w16cid:durableId="1685479734">
    <w:abstractNumId w:val="717"/>
  </w:num>
  <w:num w:numId="724" w16cid:durableId="464586271">
    <w:abstractNumId w:val="129"/>
  </w:num>
  <w:num w:numId="725" w16cid:durableId="853500780">
    <w:abstractNumId w:val="76"/>
  </w:num>
  <w:num w:numId="726" w16cid:durableId="1856572501">
    <w:abstractNumId w:val="647"/>
  </w:num>
  <w:num w:numId="727" w16cid:durableId="1236009472">
    <w:abstractNumId w:val="343"/>
  </w:num>
  <w:num w:numId="728" w16cid:durableId="1193495530">
    <w:abstractNumId w:val="670"/>
  </w:num>
  <w:num w:numId="729" w16cid:durableId="1375811121">
    <w:abstractNumId w:val="9"/>
  </w:num>
  <w:num w:numId="730" w16cid:durableId="1335302806">
    <w:abstractNumId w:val="248"/>
  </w:num>
  <w:num w:numId="731" w16cid:durableId="176120946">
    <w:abstractNumId w:val="159"/>
  </w:num>
  <w:num w:numId="732" w16cid:durableId="1549336913">
    <w:abstractNumId w:val="222"/>
  </w:num>
  <w:num w:numId="733" w16cid:durableId="617563355">
    <w:abstractNumId w:val="327"/>
  </w:num>
  <w:num w:numId="734" w16cid:durableId="61950330">
    <w:abstractNumId w:val="389"/>
  </w:num>
  <w:num w:numId="735" w16cid:durableId="1670794165">
    <w:abstractNumId w:val="122"/>
  </w:num>
  <w:num w:numId="736" w16cid:durableId="1978146392">
    <w:abstractNumId w:val="172"/>
  </w:num>
  <w:num w:numId="737" w16cid:durableId="1511022364">
    <w:abstractNumId w:val="556"/>
  </w:num>
  <w:num w:numId="738" w16cid:durableId="979962527">
    <w:abstractNumId w:val="39"/>
  </w:num>
  <w:num w:numId="739" w16cid:durableId="1959603373">
    <w:abstractNumId w:val="150"/>
  </w:num>
  <w:num w:numId="740" w16cid:durableId="1643268072">
    <w:abstractNumId w:val="218"/>
  </w:num>
  <w:num w:numId="741" w16cid:durableId="144008865">
    <w:abstractNumId w:val="408"/>
  </w:num>
  <w:num w:numId="742" w16cid:durableId="883904011">
    <w:abstractNumId w:val="45"/>
  </w:num>
  <w:num w:numId="743" w16cid:durableId="2008169131">
    <w:abstractNumId w:val="430"/>
  </w:num>
  <w:num w:numId="744" w16cid:durableId="1748647279">
    <w:abstractNumId w:val="661"/>
  </w:num>
  <w:num w:numId="745" w16cid:durableId="2042120456">
    <w:abstractNumId w:val="51"/>
  </w:num>
  <w:num w:numId="746" w16cid:durableId="26223688">
    <w:abstractNumId w:val="21"/>
  </w:num>
  <w:num w:numId="747" w16cid:durableId="1897887049">
    <w:abstractNumId w:val="232"/>
  </w:num>
  <w:num w:numId="748" w16cid:durableId="391734706">
    <w:abstractNumId w:val="480"/>
  </w:num>
  <w:num w:numId="749" w16cid:durableId="971131133">
    <w:abstractNumId w:val="155"/>
  </w:num>
  <w:num w:numId="750" w16cid:durableId="1401291282">
    <w:abstractNumId w:val="475"/>
  </w:num>
  <w:num w:numId="751" w16cid:durableId="1888755033">
    <w:abstractNumId w:val="111"/>
  </w:num>
  <w:num w:numId="752" w16cid:durableId="135145517">
    <w:abstractNumId w:val="156"/>
  </w:num>
  <w:num w:numId="753" w16cid:durableId="1464351471">
    <w:abstractNumId w:val="24"/>
  </w:num>
  <w:num w:numId="754" w16cid:durableId="1094666351">
    <w:abstractNumId w:val="182"/>
  </w:num>
  <w:num w:numId="755" w16cid:durableId="1988977228">
    <w:abstractNumId w:val="15"/>
  </w:num>
  <w:num w:numId="756" w16cid:durableId="900556189">
    <w:abstractNumId w:val="428"/>
  </w:num>
  <w:num w:numId="757" w16cid:durableId="211233135">
    <w:abstractNumId w:val="746"/>
  </w:num>
  <w:num w:numId="758" w16cid:durableId="1990552595">
    <w:abstractNumId w:val="325"/>
  </w:num>
  <w:num w:numId="759" w16cid:durableId="684938188">
    <w:abstractNumId w:val="517"/>
  </w:num>
  <w:num w:numId="760" w16cid:durableId="33431348">
    <w:abstractNumId w:val="754"/>
  </w:num>
  <w:num w:numId="761" w16cid:durableId="1923097224">
    <w:abstractNumId w:val="332"/>
  </w:num>
  <w:num w:numId="762" w16cid:durableId="749038371">
    <w:abstractNumId w:val="668"/>
  </w:num>
  <w:num w:numId="763" w16cid:durableId="2023697160">
    <w:abstractNumId w:val="536"/>
  </w:num>
  <w:num w:numId="764" w16cid:durableId="173421727">
    <w:abstractNumId w:val="152"/>
  </w:num>
  <w:num w:numId="765" w16cid:durableId="97919633">
    <w:abstractNumId w:val="47"/>
  </w:num>
  <w:num w:numId="766" w16cid:durableId="1516456291">
    <w:abstractNumId w:val="50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tLQ0MTIzMDA1NzFX0lEKTi0uzszPAykwrAUA67iOFCwAAAA="/>
  </w:docVars>
  <w:rsids>
    <w:rsidRoot w:val="00951BF8"/>
    <w:rsid w:val="00026B88"/>
    <w:rsid w:val="0003467D"/>
    <w:rsid w:val="00035081"/>
    <w:rsid w:val="00052A75"/>
    <w:rsid w:val="000B4E5F"/>
    <w:rsid w:val="000B7919"/>
    <w:rsid w:val="000E008C"/>
    <w:rsid w:val="0012770D"/>
    <w:rsid w:val="001610B3"/>
    <w:rsid w:val="00165ABC"/>
    <w:rsid w:val="001B35E4"/>
    <w:rsid w:val="001F3E83"/>
    <w:rsid w:val="002235C9"/>
    <w:rsid w:val="00226727"/>
    <w:rsid w:val="00243D6C"/>
    <w:rsid w:val="002F4B7E"/>
    <w:rsid w:val="003050DD"/>
    <w:rsid w:val="00317E0C"/>
    <w:rsid w:val="00341218"/>
    <w:rsid w:val="0035521D"/>
    <w:rsid w:val="0035598A"/>
    <w:rsid w:val="0038602C"/>
    <w:rsid w:val="003867F6"/>
    <w:rsid w:val="0039762F"/>
    <w:rsid w:val="004113A7"/>
    <w:rsid w:val="00425D60"/>
    <w:rsid w:val="004B0135"/>
    <w:rsid w:val="004B2626"/>
    <w:rsid w:val="004B49A4"/>
    <w:rsid w:val="00510C3F"/>
    <w:rsid w:val="00514B4A"/>
    <w:rsid w:val="005C0980"/>
    <w:rsid w:val="005F2DEA"/>
    <w:rsid w:val="006065A8"/>
    <w:rsid w:val="00610A71"/>
    <w:rsid w:val="00672BEA"/>
    <w:rsid w:val="006822AE"/>
    <w:rsid w:val="0069397B"/>
    <w:rsid w:val="006A51DF"/>
    <w:rsid w:val="006E267F"/>
    <w:rsid w:val="00726375"/>
    <w:rsid w:val="00745577"/>
    <w:rsid w:val="00785C26"/>
    <w:rsid w:val="007A181C"/>
    <w:rsid w:val="007D4A70"/>
    <w:rsid w:val="00896EA0"/>
    <w:rsid w:val="008B6BAE"/>
    <w:rsid w:val="008C1F6D"/>
    <w:rsid w:val="008D7FAC"/>
    <w:rsid w:val="008E6D1F"/>
    <w:rsid w:val="0091316F"/>
    <w:rsid w:val="00927028"/>
    <w:rsid w:val="00951BF8"/>
    <w:rsid w:val="009676A3"/>
    <w:rsid w:val="00973CB0"/>
    <w:rsid w:val="009876BF"/>
    <w:rsid w:val="009A01C2"/>
    <w:rsid w:val="009B2B7A"/>
    <w:rsid w:val="009B613B"/>
    <w:rsid w:val="00A11B04"/>
    <w:rsid w:val="00A306E7"/>
    <w:rsid w:val="00A418C7"/>
    <w:rsid w:val="00A47B84"/>
    <w:rsid w:val="00A77599"/>
    <w:rsid w:val="00A83ADF"/>
    <w:rsid w:val="00B019B2"/>
    <w:rsid w:val="00B12257"/>
    <w:rsid w:val="00B30973"/>
    <w:rsid w:val="00BA438F"/>
    <w:rsid w:val="00BF2853"/>
    <w:rsid w:val="00C13F24"/>
    <w:rsid w:val="00C33EB0"/>
    <w:rsid w:val="00C407A6"/>
    <w:rsid w:val="00C57888"/>
    <w:rsid w:val="00C654B1"/>
    <w:rsid w:val="00D2092D"/>
    <w:rsid w:val="00D571B4"/>
    <w:rsid w:val="00DB0788"/>
    <w:rsid w:val="00DC5987"/>
    <w:rsid w:val="00DF29F3"/>
    <w:rsid w:val="00E1421C"/>
    <w:rsid w:val="00E52FC4"/>
    <w:rsid w:val="00E61DA4"/>
    <w:rsid w:val="00E62CAC"/>
    <w:rsid w:val="00EA00C0"/>
    <w:rsid w:val="00EA68A9"/>
    <w:rsid w:val="00F30CF2"/>
    <w:rsid w:val="00F773E6"/>
    <w:rsid w:val="00F83E62"/>
    <w:rsid w:val="196C6E00"/>
    <w:rsid w:val="24982EE4"/>
    <w:rsid w:val="359FDF07"/>
    <w:rsid w:val="37EBAA5C"/>
    <w:rsid w:val="3846C632"/>
    <w:rsid w:val="46EC7C58"/>
    <w:rsid w:val="5C679C53"/>
    <w:rsid w:val="61F1615E"/>
    <w:rsid w:val="770595ED"/>
    <w:rsid w:val="7B558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1A89FF"/>
  <w15:chartTrackingRefBased/>
  <w15:docId w15:val="{ABFC185B-D722-466E-9713-6F681CB69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C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21D"/>
    <w:pPr>
      <w:suppressAutoHyphens/>
      <w:spacing w:after="0" w:line="240" w:lineRule="auto"/>
      <w:contextualSpacing/>
      <w:jc w:val="center"/>
      <w:outlineLvl w:val="0"/>
    </w:pPr>
    <w:rPr>
      <w:rFonts w:ascii="Calibri" w:eastAsiaTheme="majorEastAsia" w:hAnsi="Calibri" w:cs="Calibr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21D"/>
    <w:pPr>
      <w:suppressAutoHyphens/>
      <w:spacing w:after="0" w:line="240" w:lineRule="auto"/>
      <w:contextualSpacing/>
      <w:outlineLvl w:val="1"/>
    </w:pPr>
    <w:rPr>
      <w:rFonts w:ascii="Calibri" w:eastAsiaTheme="majorEastAsia" w:hAnsi="Calibri" w:cs="Calibri"/>
      <w:b/>
      <w:sz w:val="22"/>
    </w:rPr>
  </w:style>
  <w:style w:type="paragraph" w:styleId="Heading3">
    <w:name w:val="heading 3"/>
    <w:basedOn w:val="Normal"/>
    <w:link w:val="Heading3Char"/>
    <w:uiPriority w:val="9"/>
    <w:qFormat/>
    <w:rsid w:val="006A51D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</w:rPr>
  </w:style>
  <w:style w:type="paragraph" w:styleId="Heading4">
    <w:name w:val="heading 4"/>
    <w:basedOn w:val="Normal"/>
    <w:link w:val="Heading4Char"/>
    <w:uiPriority w:val="9"/>
    <w:qFormat/>
    <w:rsid w:val="00A418C7"/>
    <w:pPr>
      <w:spacing w:before="100" w:beforeAutospacing="1" w:after="100" w:afterAutospacing="1" w:line="240" w:lineRule="auto"/>
      <w:outlineLvl w:val="3"/>
    </w:pPr>
    <w:rPr>
      <w:rFonts w:ascii="Times New Roman" w:eastAsiaTheme="minorEastAsia" w:hAnsi="Times New Roman" w:cs="Times New Roman"/>
      <w:b/>
      <w:bCs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21D"/>
    <w:rPr>
      <w:rFonts w:ascii="Calibri" w:eastAsiaTheme="majorEastAsia" w:hAnsi="Calibri" w:cs="Calibr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521D"/>
    <w:rPr>
      <w:rFonts w:ascii="Calibri" w:eastAsiaTheme="majorEastAsia" w:hAnsi="Calibri" w:cs="Calibri"/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A51DF"/>
    <w:rPr>
      <w:rFonts w:eastAsia="Times New Roman" w:cs="Times New Roman"/>
      <w:b/>
      <w:bCs/>
      <w:sz w:val="24"/>
      <w:szCs w:val="27"/>
    </w:rPr>
  </w:style>
  <w:style w:type="paragraph" w:styleId="Header">
    <w:name w:val="header"/>
    <w:basedOn w:val="Normal"/>
    <w:link w:val="Head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8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8A"/>
    <w:rPr>
      <w:sz w:val="24"/>
    </w:rPr>
  </w:style>
  <w:style w:type="paragraph" w:styleId="ListParagraph">
    <w:name w:val="List Paragraph"/>
    <w:basedOn w:val="Normal"/>
    <w:uiPriority w:val="34"/>
    <w:qFormat/>
    <w:rsid w:val="00951BF8"/>
    <w:pPr>
      <w:ind w:left="720"/>
      <w:contextualSpacing/>
    </w:pPr>
  </w:style>
  <w:style w:type="paragraph" w:styleId="Revision">
    <w:name w:val="Revision"/>
    <w:hidden/>
    <w:uiPriority w:val="99"/>
    <w:semiHidden/>
    <w:rsid w:val="005F2DEA"/>
    <w:pPr>
      <w:spacing w:after="0" w:line="240" w:lineRule="auto"/>
    </w:pPr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418C7"/>
    <w:rPr>
      <w:rFonts w:ascii="Times New Roman" w:eastAsiaTheme="minorEastAsia" w:hAnsi="Times New Roman" w:cs="Times New Roman"/>
      <w:b/>
      <w:bCs/>
      <w:sz w:val="24"/>
      <w:szCs w:val="24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8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" w:eastAsiaTheme="minorEastAsia" w:hAnsi="Arial" w:cs="Arial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8C7"/>
    <w:rPr>
      <w:rFonts w:ascii="Arial" w:eastAsiaTheme="minorEastAsia" w:hAnsi="Arial" w:cs="Arial"/>
      <w:sz w:val="20"/>
      <w:szCs w:val="20"/>
      <w:lang w:eastAsia="zh-CN"/>
    </w:rPr>
  </w:style>
  <w:style w:type="paragraph" w:customStyle="1" w:styleId="msonormal0">
    <w:name w:val="msonormal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suppresstype">
    <w:name w:val="suppresstype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szCs w:val="24"/>
      <w:lang w:eastAsia="zh-CN"/>
    </w:rPr>
  </w:style>
  <w:style w:type="paragraph" w:customStyle="1" w:styleId="suppressedlabel">
    <w:name w:val="suppressedlabel"/>
    <w:basedOn w:val="Normal"/>
    <w:rsid w:val="00A418C7"/>
    <w:pPr>
      <w:pBdr>
        <w:top w:val="single" w:sz="6" w:space="1" w:color="555555"/>
        <w:left w:val="single" w:sz="6" w:space="1" w:color="555555"/>
        <w:bottom w:val="single" w:sz="6" w:space="1" w:color="555555"/>
        <w:right w:val="single" w:sz="6" w:space="1" w:color="555555"/>
      </w:pBdr>
      <w:shd w:val="clear" w:color="auto" w:fill="EEEEEE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555555"/>
      <w:szCs w:val="24"/>
      <w:lang w:eastAsia="zh-CN"/>
    </w:rPr>
  </w:style>
  <w:style w:type="paragraph" w:customStyle="1" w:styleId="copybutton">
    <w:name w:val="copybutton"/>
    <w:basedOn w:val="Normal"/>
    <w:rsid w:val="00A418C7"/>
    <w:pPr>
      <w:pBdr>
        <w:top w:val="single" w:sz="6" w:space="1" w:color="555555"/>
        <w:left w:val="single" w:sz="6" w:space="1" w:color="555555"/>
        <w:bottom w:val="single" w:sz="6" w:space="1" w:color="555555"/>
        <w:right w:val="single" w:sz="6" w:space="1" w:color="555555"/>
      </w:pBdr>
      <w:shd w:val="clear" w:color="auto" w:fill="EEEEEE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555555"/>
      <w:szCs w:val="24"/>
      <w:lang w:eastAsia="zh-CN"/>
    </w:rPr>
  </w:style>
  <w:style w:type="paragraph" w:customStyle="1" w:styleId="modal-button">
    <w:name w:val="modal-button"/>
    <w:basedOn w:val="Normal"/>
    <w:rsid w:val="00A418C7"/>
    <w:pPr>
      <w:pBdr>
        <w:top w:val="single" w:sz="6" w:space="1" w:color="555555"/>
        <w:left w:val="single" w:sz="6" w:space="1" w:color="555555"/>
        <w:bottom w:val="single" w:sz="6" w:space="1" w:color="555555"/>
        <w:right w:val="single" w:sz="6" w:space="1" w:color="555555"/>
      </w:pBdr>
      <w:shd w:val="clear" w:color="auto" w:fill="EEEEEE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555555"/>
      <w:szCs w:val="24"/>
      <w:lang w:eastAsia="zh-CN"/>
    </w:rPr>
  </w:style>
  <w:style w:type="paragraph" w:customStyle="1" w:styleId="modal-button-right">
    <w:name w:val="modal-button-right"/>
    <w:basedOn w:val="Normal"/>
    <w:rsid w:val="00A418C7"/>
    <w:pPr>
      <w:pBdr>
        <w:top w:val="single" w:sz="6" w:space="1" w:color="555555"/>
        <w:left w:val="single" w:sz="6" w:space="1" w:color="555555"/>
        <w:bottom w:val="single" w:sz="6" w:space="1" w:color="555555"/>
        <w:right w:val="single" w:sz="6" w:space="1" w:color="555555"/>
      </w:pBdr>
      <w:shd w:val="clear" w:color="auto" w:fill="EEEEEE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555555"/>
      <w:szCs w:val="24"/>
      <w:lang w:eastAsia="zh-CN"/>
    </w:rPr>
  </w:style>
  <w:style w:type="paragraph" w:customStyle="1" w:styleId="hidden">
    <w:name w:val="hidden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szCs w:val="24"/>
      <w:lang w:eastAsia="zh-CN"/>
    </w:rPr>
  </w:style>
  <w:style w:type="paragraph" w:customStyle="1" w:styleId="expandable">
    <w:name w:val="expandable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collapsed">
    <w:name w:val="collapsed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expandablesubsection">
    <w:name w:val="expandablesubsection"/>
    <w:basedOn w:val="Normal"/>
    <w:rsid w:val="00A418C7"/>
    <w:pPr>
      <w:pBdr>
        <w:bottom w:val="single" w:sz="6" w:space="0" w:color="CCCCCC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collaspablesubsection">
    <w:name w:val="collaspablesubsection"/>
    <w:basedOn w:val="Normal"/>
    <w:rsid w:val="00A418C7"/>
    <w:pPr>
      <w:pBdr>
        <w:bottom w:val="single" w:sz="2" w:space="0" w:color="FFFFFF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standardsubsection">
    <w:name w:val="standardsubsection"/>
    <w:basedOn w:val="Normal"/>
    <w:rsid w:val="00A418C7"/>
    <w:pPr>
      <w:pBdr>
        <w:bottom w:val="single" w:sz="2" w:space="0" w:color="FFFFFF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content">
    <w:name w:val="content"/>
    <w:basedOn w:val="Normal"/>
    <w:rsid w:val="00A418C7"/>
    <w:pPr>
      <w:shd w:val="clear" w:color="auto" w:fill="FFFFFF"/>
      <w:spacing w:after="300" w:line="240" w:lineRule="auto"/>
      <w:ind w:left="300" w:right="300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sectionheader">
    <w:name w:val="sectionheader"/>
    <w:basedOn w:val="Normal"/>
    <w:rsid w:val="00A418C7"/>
    <w:pPr>
      <w:pBdr>
        <w:top w:val="single" w:sz="6" w:space="8" w:color="CCCCCC"/>
        <w:left w:val="single" w:sz="6" w:space="15" w:color="CCCCCC"/>
        <w:right w:val="single" w:sz="6" w:space="15" w:color="CCCCCC"/>
      </w:pBdr>
      <w:shd w:val="clear" w:color="auto" w:fill="CCCCCC"/>
      <w:spacing w:before="300" w:after="0" w:line="240" w:lineRule="auto"/>
      <w:ind w:left="300" w:right="300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sectioncontent">
    <w:name w:val="sectioncontent"/>
    <w:basedOn w:val="Normal"/>
    <w:rsid w:val="00A418C7"/>
    <w:pPr>
      <w:pBdr>
        <w:left w:val="single" w:sz="6" w:space="15" w:color="CCCCCC"/>
        <w:bottom w:val="single" w:sz="6" w:space="15" w:color="CCCCCC"/>
        <w:right w:val="single" w:sz="6" w:space="15" w:color="CCCCCC"/>
      </w:pBdr>
      <w:shd w:val="clear" w:color="auto" w:fill="FFFFFF"/>
      <w:spacing w:after="150" w:line="240" w:lineRule="auto"/>
      <w:ind w:left="300" w:right="300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subsectionheader">
    <w:name w:val="subsectionheader"/>
    <w:basedOn w:val="Normal"/>
    <w:rsid w:val="00A418C7"/>
    <w:pPr>
      <w:pBdr>
        <w:top w:val="single" w:sz="6" w:space="8" w:color="CCCCCC"/>
        <w:left w:val="single" w:sz="6" w:space="15" w:color="CCCCCC"/>
        <w:right w:val="single" w:sz="6" w:space="15" w:color="CCCCCC"/>
      </w:pBdr>
      <w:shd w:val="clear" w:color="auto" w:fill="CCCCCC"/>
      <w:spacing w:before="300" w:after="0" w:line="240" w:lineRule="auto"/>
      <w:ind w:right="300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subsectioncontent">
    <w:name w:val="subsectioncontent"/>
    <w:basedOn w:val="Normal"/>
    <w:rsid w:val="00A418C7"/>
    <w:pPr>
      <w:pBdr>
        <w:left w:val="single" w:sz="6" w:space="15" w:color="CCCCCC"/>
        <w:bottom w:val="single" w:sz="6" w:space="15" w:color="CCCCCC"/>
        <w:right w:val="single" w:sz="6" w:space="15" w:color="CCCCCC"/>
      </w:pBdr>
      <w:shd w:val="clear" w:color="auto" w:fill="FFFFFF"/>
      <w:spacing w:after="150" w:line="240" w:lineRule="auto"/>
      <w:ind w:right="300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white">
    <w:name w:val="white"/>
    <w:basedOn w:val="Normal"/>
    <w:rsid w:val="00A418C7"/>
    <w:pP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red">
    <w:name w:val="red"/>
    <w:basedOn w:val="Normal"/>
    <w:rsid w:val="00A418C7"/>
    <w:pPr>
      <w:shd w:val="clear" w:color="auto" w:fill="DF0101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redtext">
    <w:name w:val="redtext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DF0101"/>
      <w:szCs w:val="24"/>
      <w:lang w:eastAsia="zh-CN"/>
    </w:rPr>
  </w:style>
  <w:style w:type="paragraph" w:customStyle="1" w:styleId="left">
    <w:name w:val="left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indent">
    <w:name w:val="indent"/>
    <w:basedOn w:val="Normal"/>
    <w:rsid w:val="00A418C7"/>
    <w:pPr>
      <w:spacing w:before="100" w:beforeAutospacing="1" w:after="100" w:afterAutospacing="1" w:line="240" w:lineRule="auto"/>
      <w:ind w:left="300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fullwidth">
    <w:name w:val="fullwidth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ulnerable">
    <w:name w:val="vulnerable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00000"/>
      <w:szCs w:val="24"/>
      <w:lang w:eastAsia="zh-CN"/>
    </w:rPr>
  </w:style>
  <w:style w:type="paragraph" w:customStyle="1" w:styleId="notvulnerable">
    <w:name w:val="notvulnerable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szCs w:val="24"/>
      <w:lang w:eastAsia="zh-CN"/>
    </w:rPr>
  </w:style>
  <w:style w:type="paragraph" w:customStyle="1" w:styleId="infolink">
    <w:name w:val="infolink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000FF"/>
      <w:szCs w:val="24"/>
      <w:lang w:eastAsia="zh-CN"/>
    </w:rPr>
  </w:style>
  <w:style w:type="paragraph" w:customStyle="1" w:styleId="disclaimer">
    <w:name w:val="disclaimer"/>
    <w:basedOn w:val="Normal"/>
    <w:rsid w:val="00A418C7"/>
    <w:pPr>
      <w:spacing w:before="100" w:beforeAutospacing="1" w:after="100" w:afterAutospacing="1" w:line="240" w:lineRule="auto"/>
    </w:pPr>
    <w:rPr>
      <w:rFonts w:ascii="Arial" w:eastAsiaTheme="minorEastAsia" w:hAnsi="Arial" w:cs="Arial"/>
      <w:color w:val="888888"/>
      <w:sz w:val="14"/>
      <w:szCs w:val="14"/>
      <w:lang w:eastAsia="zh-CN"/>
    </w:rPr>
  </w:style>
  <w:style w:type="paragraph" w:customStyle="1" w:styleId="underline">
    <w:name w:val="underline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u w:val="single"/>
      <w:lang w:eastAsia="zh-CN"/>
    </w:rPr>
  </w:style>
  <w:style w:type="paragraph" w:customStyle="1" w:styleId="tooltip">
    <w:name w:val="tooltip"/>
    <w:basedOn w:val="Normal"/>
    <w:rsid w:val="00A418C7"/>
    <w:pPr>
      <w:pBdr>
        <w:bottom w:val="dotted" w:sz="6" w:space="0" w:color="000000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sortable">
    <w:name w:val="sortable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tooltiptext">
    <w:name w:val="tooltiptext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tooltiptext1">
    <w:name w:val="tooltiptext1"/>
    <w:basedOn w:val="Normal"/>
    <w:rsid w:val="00A418C7"/>
    <w:pPr>
      <w:shd w:val="clear" w:color="auto" w:fill="CCCCCC"/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A418C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8C7"/>
    <w:rPr>
      <w:color w:val="800080"/>
      <w:u w:val="single"/>
    </w:rPr>
  </w:style>
  <w:style w:type="paragraph" w:customStyle="1" w:styleId="scaninfo">
    <w:name w:val="scaninfo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character" w:customStyle="1" w:styleId="tooltip1">
    <w:name w:val="tooltip1"/>
    <w:basedOn w:val="DefaultParagraphFont"/>
    <w:rsid w:val="00A418C7"/>
  </w:style>
  <w:style w:type="character" w:customStyle="1" w:styleId="underline1">
    <w:name w:val="underline1"/>
    <w:basedOn w:val="DefaultParagraphFont"/>
    <w:rsid w:val="00A418C7"/>
    <w:rPr>
      <w:u w:val="single"/>
    </w:rPr>
  </w:style>
  <w:style w:type="paragraph" w:customStyle="1" w:styleId="vs1">
    <w:name w:val="vs1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2">
    <w:name w:val="vs2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3">
    <w:name w:val="vs3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4">
    <w:name w:val="vs4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5">
    <w:name w:val="vs5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6">
    <w:name w:val="vs6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7">
    <w:name w:val="vs7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8">
    <w:name w:val="vs8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9">
    <w:name w:val="vs9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0">
    <w:name w:val="vs10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1">
    <w:name w:val="vs11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2">
    <w:name w:val="vs12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3">
    <w:name w:val="vs13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4">
    <w:name w:val="vs14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5">
    <w:name w:val="vs15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6">
    <w:name w:val="vs16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7">
    <w:name w:val="vs17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8">
    <w:name w:val="vs18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9">
    <w:name w:val="vs19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20">
    <w:name w:val="vs20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21">
    <w:name w:val="vs21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22">
    <w:name w:val="vs22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23">
    <w:name w:val="vs23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24">
    <w:name w:val="vs24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25">
    <w:name w:val="vs25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26">
    <w:name w:val="vs26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27">
    <w:name w:val="vs27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character" w:customStyle="1" w:styleId="redtext1">
    <w:name w:val="redtext1"/>
    <w:basedOn w:val="DefaultParagraphFont"/>
    <w:rsid w:val="00A418C7"/>
    <w:rPr>
      <w:color w:val="DF0101"/>
    </w:rPr>
  </w:style>
  <w:style w:type="paragraph" w:customStyle="1" w:styleId="vs28">
    <w:name w:val="vs28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29">
    <w:name w:val="vs29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30">
    <w:name w:val="vs30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31">
    <w:name w:val="vs31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32">
    <w:name w:val="vs32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33">
    <w:name w:val="vs33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34">
    <w:name w:val="vs34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35">
    <w:name w:val="vs35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36">
    <w:name w:val="vs36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37">
    <w:name w:val="vs37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38">
    <w:name w:val="vs38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39">
    <w:name w:val="vs39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40">
    <w:name w:val="vs40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41">
    <w:name w:val="vs41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42">
    <w:name w:val="vs42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43">
    <w:name w:val="vs43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44">
    <w:name w:val="vs44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45">
    <w:name w:val="vs45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46">
    <w:name w:val="vs46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47">
    <w:name w:val="vs47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48">
    <w:name w:val="vs48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49">
    <w:name w:val="vs49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50">
    <w:name w:val="vs50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51">
    <w:name w:val="vs51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52">
    <w:name w:val="vs52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53">
    <w:name w:val="vs53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54">
    <w:name w:val="vs54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55">
    <w:name w:val="vs55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56">
    <w:name w:val="vs56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57">
    <w:name w:val="vs57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58">
    <w:name w:val="vs58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59">
    <w:name w:val="vs59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60">
    <w:name w:val="vs60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61">
    <w:name w:val="vs61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62">
    <w:name w:val="vs62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63">
    <w:name w:val="vs63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64">
    <w:name w:val="vs64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65">
    <w:name w:val="vs65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66">
    <w:name w:val="vs66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67">
    <w:name w:val="vs67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68">
    <w:name w:val="vs68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69">
    <w:name w:val="vs69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70">
    <w:name w:val="vs70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71">
    <w:name w:val="vs71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72">
    <w:name w:val="vs72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73">
    <w:name w:val="vs73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74">
    <w:name w:val="vs74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75">
    <w:name w:val="vs75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76">
    <w:name w:val="vs76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77">
    <w:name w:val="vs77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78">
    <w:name w:val="vs78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79">
    <w:name w:val="vs79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80">
    <w:name w:val="vs80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81">
    <w:name w:val="vs81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82">
    <w:name w:val="vs82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83">
    <w:name w:val="vs83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84">
    <w:name w:val="vs84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85">
    <w:name w:val="vs85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86">
    <w:name w:val="vs86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87">
    <w:name w:val="vs87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88">
    <w:name w:val="vs88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89">
    <w:name w:val="vs89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90">
    <w:name w:val="vs90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91">
    <w:name w:val="vs91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92">
    <w:name w:val="vs92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93">
    <w:name w:val="vs93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94">
    <w:name w:val="vs94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95">
    <w:name w:val="vs95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96">
    <w:name w:val="vs96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97">
    <w:name w:val="vs97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98">
    <w:name w:val="vs98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99">
    <w:name w:val="vs99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00">
    <w:name w:val="vs100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01">
    <w:name w:val="vs101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02">
    <w:name w:val="vs102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03">
    <w:name w:val="vs103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04">
    <w:name w:val="vs104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05">
    <w:name w:val="vs105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06">
    <w:name w:val="vs106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07">
    <w:name w:val="vs107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08">
    <w:name w:val="vs108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09">
    <w:name w:val="vs109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10">
    <w:name w:val="vs110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11">
    <w:name w:val="vs111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12">
    <w:name w:val="vs112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13">
    <w:name w:val="vs113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14">
    <w:name w:val="vs114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15">
    <w:name w:val="vs115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16">
    <w:name w:val="vs116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17">
    <w:name w:val="vs117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18">
    <w:name w:val="vs118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19">
    <w:name w:val="vs119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20">
    <w:name w:val="vs120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21">
    <w:name w:val="vs121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22">
    <w:name w:val="vs122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23">
    <w:name w:val="vs123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24">
    <w:name w:val="vs124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25">
    <w:name w:val="vs125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26">
    <w:name w:val="vs126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27">
    <w:name w:val="vs127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28">
    <w:name w:val="vs128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29">
    <w:name w:val="vs129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30">
    <w:name w:val="vs130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31">
    <w:name w:val="vs131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32">
    <w:name w:val="vs132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33">
    <w:name w:val="vs133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34">
    <w:name w:val="vs134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35">
    <w:name w:val="vs135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36">
    <w:name w:val="vs136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37">
    <w:name w:val="vs137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38">
    <w:name w:val="vs138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39">
    <w:name w:val="vs139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40">
    <w:name w:val="vs140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41">
    <w:name w:val="vs141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42">
    <w:name w:val="vs142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43">
    <w:name w:val="vs143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44">
    <w:name w:val="vs144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45">
    <w:name w:val="vs145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46">
    <w:name w:val="vs146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47">
    <w:name w:val="vs147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48">
    <w:name w:val="vs148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49">
    <w:name w:val="vs149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50">
    <w:name w:val="vs150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51">
    <w:name w:val="vs151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52">
    <w:name w:val="vs152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53">
    <w:name w:val="vs153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54">
    <w:name w:val="vs154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55">
    <w:name w:val="vs155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56">
    <w:name w:val="vs156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57">
    <w:name w:val="vs157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58">
    <w:name w:val="vs158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59">
    <w:name w:val="vs159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60">
    <w:name w:val="vs160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61">
    <w:name w:val="vs161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62">
    <w:name w:val="vs162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63">
    <w:name w:val="vs163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64">
    <w:name w:val="vs164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65">
    <w:name w:val="vs165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66">
    <w:name w:val="vs166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67">
    <w:name w:val="vs167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68">
    <w:name w:val="vs168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69">
    <w:name w:val="vs169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70">
    <w:name w:val="vs170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71">
    <w:name w:val="vs171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72">
    <w:name w:val="vs172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73">
    <w:name w:val="vs173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74">
    <w:name w:val="vs174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75">
    <w:name w:val="vs175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76">
    <w:name w:val="vs176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77">
    <w:name w:val="vs177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78">
    <w:name w:val="vs178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79">
    <w:name w:val="vs179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80">
    <w:name w:val="vs180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81">
    <w:name w:val="vs181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82">
    <w:name w:val="vs182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83">
    <w:name w:val="vs183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84">
    <w:name w:val="vs184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85">
    <w:name w:val="vs185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86">
    <w:name w:val="vs186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87">
    <w:name w:val="vs187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88">
    <w:name w:val="vs188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89">
    <w:name w:val="vs189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90">
    <w:name w:val="vs190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91">
    <w:name w:val="vs191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92">
    <w:name w:val="vs192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93">
    <w:name w:val="vs193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94">
    <w:name w:val="vs194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95">
    <w:name w:val="vs195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96">
    <w:name w:val="vs196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97">
    <w:name w:val="vs197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98">
    <w:name w:val="vs198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199">
    <w:name w:val="vs199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200">
    <w:name w:val="vs200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201">
    <w:name w:val="vs201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202">
    <w:name w:val="vs202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203">
    <w:name w:val="vs203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204">
    <w:name w:val="vs204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205">
    <w:name w:val="vs205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paragraph" w:customStyle="1" w:styleId="vs206">
    <w:name w:val="vs206"/>
    <w:basedOn w:val="Normal"/>
    <w:rsid w:val="00A418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A418C7"/>
    <w:rPr>
      <w:color w:val="605E5C"/>
      <w:shd w:val="clear" w:color="auto" w:fill="E1DFDD"/>
    </w:rPr>
  </w:style>
  <w:style w:type="character" w:customStyle="1" w:styleId="ff2">
    <w:name w:val="ff2"/>
    <w:basedOn w:val="DefaultParagraphFont"/>
    <w:rsid w:val="00F83E62"/>
  </w:style>
  <w:style w:type="character" w:customStyle="1" w:styleId="fc1">
    <w:name w:val="fc1"/>
    <w:basedOn w:val="DefaultParagraphFont"/>
    <w:rsid w:val="00F83E62"/>
  </w:style>
  <w:style w:type="character" w:customStyle="1" w:styleId="fc0">
    <w:name w:val="fc0"/>
    <w:basedOn w:val="DefaultParagraphFont"/>
    <w:rsid w:val="00785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8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3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8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3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6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6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9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9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56835">
          <w:marLeft w:val="-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9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6070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792244400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796067230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809132926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090585268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612399071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206795469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1284339479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988586608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2120493253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313723249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744957666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533151918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292562922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355307142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2075078787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671101187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520243282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913007726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495194451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370302670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286739013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1977099373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2120950688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869416552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201403161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803887361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615714090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798382661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009017381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390105433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1500195074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260843985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590962375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640963316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930159735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499809012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323775982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197204985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549490936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512301475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2001420833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209876748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738208130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222181712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412508415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1769544624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784421346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820466531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908922450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710614379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292641161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316565977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1162811633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600651801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913857823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424153571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1502695383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920262142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387070537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391268644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279531749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932127024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760488068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723875044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656689470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760030385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1502625803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688944745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512382690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2120903950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1589846994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2003656227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676663497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268386482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1805654009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923760015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165435277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594048756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1384713175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315646747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430056647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652639353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449516500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366178933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080718823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645232036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1230577634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477260774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549417836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957905812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872570143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441539939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226957695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99956294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958414550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099982807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289827178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1349529972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263274226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88179651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522017413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</w:divsChild>
            </w:div>
          </w:divsChild>
        </w:div>
        <w:div w:id="14812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1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apache.org/licenses/LICENSE-2.0.txt" TargetMode="External"/><Relationship Id="rId18" Type="http://schemas.openxmlformats.org/officeDocument/2006/relationships/hyperlink" Target="http://www.apache.org/licenses/LICENSE-2.0.txt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www.apache.org/licenses/LICENSE-2.0.txt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apache.org/licenses/LICENSE-2.0.txt" TargetMode="External"/><Relationship Id="rId17" Type="http://schemas.openxmlformats.org/officeDocument/2006/relationships/hyperlink" Target="http://www.apache.org/licenses/LICENSE-2.0.txt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www.apache.org/licenses/LICENSE-2.0.txt" TargetMode="External"/><Relationship Id="rId20" Type="http://schemas.openxmlformats.org/officeDocument/2006/relationships/hyperlink" Target="http://www.apache.org/licenses/LICENSE-2.0.txt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apache.org/licenses/LICENSE-2.0.txt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://www.apache.org/licenses/LICENSE-2.0.txt" TargetMode="External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hyperlink" Target="http://www.apache.org/licenses/LICENSE-2.0.tx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apache.org/licenses/LICENSE-2.0.txt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brown9\Documents\Custom%20Office%20Templates\SNHU%20Created%20Materi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E2393C-8C09-4647-B6BA-5F14A2A6AA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026008-D23A-4347-ACC5-96CBF6B117A6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3.xml><?xml version="1.0" encoding="utf-8"?>
<ds:datastoreItem xmlns:ds="http://schemas.openxmlformats.org/officeDocument/2006/customXml" ds:itemID="{E3C74099-854A-43BD-A18D-E76B4D7671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C:\Users\t.brown9\Documents\Custom Office Templates\SNHU Created Materials Template.dotx</Template>
  <TotalTime>35</TotalTime>
  <Pages>3</Pages>
  <Words>686</Words>
  <Characters>3916</Characters>
  <Application>Microsoft Office Word</Application>
  <DocSecurity>0</DocSecurity>
  <Lines>32</Lines>
  <Paragraphs>9</Paragraphs>
  <ScaleCrop>false</ScaleCrop>
  <Company>SNHU</Company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Module Two Static Testing Summary Template</dc:title>
  <dc:subject/>
  <dc:creator>Brown, Tyra</dc:creator>
  <cp:keywords/>
  <dc:description/>
  <cp:lastModifiedBy>Diggs, Cori-Leigh</cp:lastModifiedBy>
  <cp:revision>50</cp:revision>
  <dcterms:created xsi:type="dcterms:W3CDTF">2025-09-10T02:01:00Z</dcterms:created>
  <dcterms:modified xsi:type="dcterms:W3CDTF">2025-09-16T06:54:00Z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5163600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